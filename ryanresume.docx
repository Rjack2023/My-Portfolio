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2816"/>
        <w:gridCol w:w="3506"/>
      </w:tblGrid>
      <w:tr w:rsidRPr="001700F2" w:rsidR="00F316AD" w:rsidTr="38722850" w14:paraId="46EB1E04" w14:textId="77777777">
        <w:trPr>
          <w:trHeight w:val="1292"/>
        </w:trPr>
        <w:tc>
          <w:tcPr>
            <w:tcW w:w="9300" w:type="dxa"/>
            <w:gridSpan w:val="3"/>
            <w:tcBorders>
              <w:top w:val="single" w:color="BF9268" w:themeColor="accent2" w:sz="24" w:space="0"/>
              <w:left w:val="single" w:color="BF9268" w:themeColor="accent2" w:sz="24" w:space="0"/>
              <w:bottom w:val="single" w:color="BF9268" w:themeColor="accent2" w:sz="24" w:space="0"/>
              <w:right w:val="single" w:color="BF9268" w:themeColor="accent2" w:sz="24" w:space="0"/>
            </w:tcBorders>
            <w:shd w:val="clear" w:color="auto" w:fill="FFFFFF" w:themeFill="background1"/>
            <w:tcMar/>
          </w:tcPr>
          <w:p w:rsidR="0A9389B0" w:rsidP="2242F556" w:rsidRDefault="0A9389B0" w14:paraId="7E87486B" w14:textId="5AE59874">
            <w:pPr>
              <w:pStyle w:val="Title"/>
            </w:pPr>
            <w:r>
              <w:t>Ryan Jackson</w:t>
            </w:r>
          </w:p>
          <w:p w:rsidRPr="001700F2" w:rsidR="00F316AD" w:rsidP="00D20DA9" w:rsidRDefault="0A9389B0" w14:paraId="3A3CBB52" w14:textId="085BDB4B">
            <w:pPr>
              <w:pStyle w:val="Subtitle"/>
            </w:pPr>
            <w:r>
              <w:t>Somerset Technolgy Center Student</w:t>
            </w:r>
          </w:p>
        </w:tc>
      </w:tr>
      <w:tr w:rsidRPr="001700F2" w:rsidR="00F316AD" w:rsidTr="38722850" w14:paraId="46DD2B3A" w14:textId="77777777">
        <w:trPr>
          <w:trHeight w:val="930"/>
        </w:trPr>
        <w:tc>
          <w:tcPr>
            <w:tcW w:w="3097" w:type="dxa"/>
            <w:tcBorders>
              <w:top w:val="single" w:color="BF9268" w:themeColor="accent2" w:sz="24" w:space="0"/>
            </w:tcBorders>
            <w:tcMar/>
            <w:vAlign w:val="center"/>
          </w:tcPr>
          <w:p w:rsidRPr="001700F2" w:rsidR="00F316AD" w:rsidP="00D20DA9" w:rsidRDefault="42BD285B" w14:paraId="44EB6881" w14:textId="1EF0EFE1">
            <w:pPr>
              <w:jc w:val="center"/>
            </w:pPr>
            <w:r>
              <w:t>186 Bishop Ln</w:t>
            </w:r>
            <w:r w:rsidR="47044C8C">
              <w:t>, Somerset PA 15501</w:t>
            </w:r>
          </w:p>
        </w:tc>
        <w:tc>
          <w:tcPr>
            <w:tcW w:w="2640" w:type="dxa"/>
            <w:tcBorders>
              <w:top w:val="single" w:color="BF9268" w:themeColor="accent2" w:sz="24" w:space="0"/>
            </w:tcBorders>
            <w:tcMar/>
            <w:vAlign w:val="center"/>
          </w:tcPr>
          <w:p w:rsidRPr="001700F2" w:rsidR="00F316AD" w:rsidP="00D20DA9" w:rsidRDefault="001833B2" w14:paraId="1614E9AB" w14:textId="30C49498">
            <w:pPr>
              <w:jc w:val="center"/>
            </w:pPr>
            <w:r>
              <w:t>814-</w:t>
            </w:r>
            <w:r w:rsidR="3775619B">
              <w:t>289-5862</w:t>
            </w:r>
          </w:p>
        </w:tc>
        <w:tc>
          <w:tcPr>
            <w:tcW w:w="3563" w:type="dxa"/>
            <w:tcBorders>
              <w:top w:val="single" w:color="BF9268" w:themeColor="accent2" w:sz="24" w:space="0"/>
            </w:tcBorders>
            <w:tcMar/>
            <w:vAlign w:val="center"/>
          </w:tcPr>
          <w:p w:rsidRPr="001700F2" w:rsidR="00F316AD" w:rsidP="00D20DA9" w:rsidRDefault="3775619B" w14:paraId="3B54FF91" w14:textId="3B774931">
            <w:pPr>
              <w:jc w:val="center"/>
            </w:pPr>
            <w:r>
              <w:t>Rjackson21747@gmail.co</w:t>
            </w:r>
            <w:r w:rsidR="001833B2">
              <w:t>m</w:t>
            </w:r>
            <w:r w:rsidR="00D20DA9">
              <w:t xml:space="preserve"> </w:t>
            </w:r>
          </w:p>
        </w:tc>
      </w:tr>
      <w:tr w:rsidRPr="001700F2" w:rsidR="00CD50FD" w:rsidTr="38722850" w14:paraId="4FBAC4F3" w14:textId="77777777">
        <w:trPr>
          <w:trHeight w:val="210"/>
        </w:trPr>
        <w:tc>
          <w:tcPr>
            <w:tcW w:w="3097" w:type="dxa"/>
            <w:tcBorders>
              <w:bottom w:val="single" w:color="BF9268" w:themeColor="accent2" w:sz="18" w:space="0"/>
            </w:tcBorders>
            <w:tcMar/>
          </w:tcPr>
          <w:p w:rsidRPr="001700F2" w:rsidR="00CD50FD" w:rsidP="00CD50FD" w:rsidRDefault="00CD50FD" w14:paraId="2DD029D6" w14:textId="77777777"/>
        </w:tc>
        <w:tc>
          <w:tcPr>
            <w:tcW w:w="2640" w:type="dxa"/>
            <w:vMerge w:val="restart"/>
            <w:shd w:val="clear" w:color="auto" w:fill="303848" w:themeFill="accent1"/>
            <w:tcMar/>
            <w:vAlign w:val="center"/>
          </w:tcPr>
          <w:p w:rsidRPr="001700F2" w:rsidR="00CD50FD" w:rsidP="00D20DA9" w:rsidRDefault="00A76F71" w14:paraId="25E1C173" w14:textId="77777777">
            <w:pPr>
              <w:pStyle w:val="Heading1"/>
            </w:pPr>
            <w:sdt>
              <w:sdtPr>
                <w:id w:val="1460613821"/>
                <w:placeholder>
                  <w:docPart w:val="6CCC149886D54552A09F99D5AC6E72F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1700F2" w:rsidR="00D20DA9">
                  <w:t>OBJECTIVE</w:t>
                </w:r>
              </w:sdtContent>
            </w:sdt>
          </w:p>
        </w:tc>
        <w:tc>
          <w:tcPr>
            <w:tcW w:w="3563" w:type="dxa"/>
            <w:tcBorders>
              <w:bottom w:val="single" w:color="BF9268" w:themeColor="accent2" w:sz="18" w:space="0"/>
            </w:tcBorders>
            <w:tcMar/>
          </w:tcPr>
          <w:p w:rsidRPr="001700F2" w:rsidR="00CD50FD" w:rsidRDefault="00CD50FD" w14:paraId="60C70FEC" w14:textId="77777777"/>
        </w:tc>
      </w:tr>
      <w:tr w:rsidRPr="001700F2" w:rsidR="00CD50FD" w:rsidTr="38722850" w14:paraId="5362D799" w14:textId="77777777">
        <w:trPr>
          <w:trHeight w:val="210"/>
        </w:trPr>
        <w:tc>
          <w:tcPr>
            <w:tcW w:w="3097" w:type="dxa"/>
            <w:tcBorders>
              <w:top w:val="single" w:color="BF9268" w:themeColor="accent2" w:sz="18" w:space="0"/>
            </w:tcBorders>
            <w:tcMar/>
          </w:tcPr>
          <w:p w:rsidRPr="001700F2" w:rsidR="00CD50FD" w:rsidP="00CD50FD" w:rsidRDefault="00CD50FD" w14:paraId="4B226D8D" w14:textId="77777777"/>
        </w:tc>
        <w:tc>
          <w:tcPr>
            <w:tcW w:w="2640" w:type="dxa"/>
            <w:vMerge/>
            <w:tcMar/>
            <w:vAlign w:val="center"/>
          </w:tcPr>
          <w:p w:rsidRPr="001700F2" w:rsidR="00CD50FD" w:rsidP="0040233B" w:rsidRDefault="00CD50FD" w14:paraId="02D19ACF" w14:textId="77777777">
            <w:pPr>
              <w:pStyle w:val="Heading1"/>
            </w:pPr>
          </w:p>
        </w:tc>
        <w:tc>
          <w:tcPr>
            <w:tcW w:w="3563" w:type="dxa"/>
            <w:tcBorders>
              <w:top w:val="single" w:color="BF9268" w:themeColor="accent2" w:sz="18" w:space="0"/>
            </w:tcBorders>
            <w:tcMar/>
          </w:tcPr>
          <w:p w:rsidRPr="001700F2" w:rsidR="00CD50FD" w:rsidRDefault="00CD50FD" w14:paraId="3E2CAFD8" w14:textId="77777777">
            <w:pPr>
              <w:rPr>
                <w:noProof/>
              </w:rPr>
            </w:pPr>
          </w:p>
        </w:tc>
      </w:tr>
      <w:tr w:rsidRPr="001700F2" w:rsidR="0040233B" w:rsidTr="38722850" w14:paraId="21FECF45" w14:textId="77777777">
        <w:trPr>
          <w:trHeight w:val="1180"/>
        </w:trPr>
        <w:tc>
          <w:tcPr>
            <w:tcW w:w="9300" w:type="dxa"/>
            <w:gridSpan w:val="3"/>
            <w:shd w:val="clear" w:color="auto" w:fill="auto"/>
            <w:tcMar/>
            <w:vAlign w:val="center"/>
          </w:tcPr>
          <w:p w:rsidRPr="001700F2" w:rsidR="0040233B" w:rsidP="38722850" w:rsidRDefault="150C477A" w14:paraId="11F5E92B" w14:textId="66D41078">
            <w:pPr>
              <w:rPr>
                <w:color w:val="0D0D0D" w:themeColor="text1" w:themeTint="F2" w:themeShade="FF"/>
              </w:rPr>
            </w:pPr>
            <w:r w:rsidRPr="38722850" w:rsidR="150C477A">
              <w:rPr>
                <w:rFonts w:ascii="Segoe UI" w:hAnsi="Segoe UI" w:eastAsia="Segoe UI" w:cs="Segoe UI"/>
                <w:color w:val="0D0D0D" w:themeColor="text1" w:themeTint="F2" w:themeShade="FF"/>
              </w:rPr>
              <w:t xml:space="preserve">I </w:t>
            </w:r>
            <w:r w:rsidRPr="38722850" w:rsidR="150C477A">
              <w:rPr>
                <w:rFonts w:ascii="Segoe UI" w:hAnsi="Segoe UI" w:eastAsia="Segoe UI" w:cs="Segoe UI"/>
                <w:color w:val="0D0D0D" w:themeColor="text1" w:themeTint="F2" w:themeShade="FF"/>
              </w:rPr>
              <w:t xml:space="preserve">am actively pursuing an entry-level position in computer networking, aiming to </w:t>
            </w:r>
            <w:r w:rsidRPr="38722850" w:rsidR="150C477A">
              <w:rPr>
                <w:rFonts w:ascii="Segoe UI" w:hAnsi="Segoe UI" w:eastAsia="Segoe UI" w:cs="Segoe UI"/>
                <w:color w:val="0D0D0D" w:themeColor="text1" w:themeTint="F2" w:themeShade="FF"/>
              </w:rPr>
              <w:t>utilize</w:t>
            </w:r>
            <w:r w:rsidRPr="38722850" w:rsidR="150C477A">
              <w:rPr>
                <w:rFonts w:ascii="Segoe UI" w:hAnsi="Segoe UI" w:eastAsia="Segoe UI" w:cs="Segoe UI"/>
                <w:color w:val="0D0D0D" w:themeColor="text1" w:themeTint="F2" w:themeShade="FF"/>
              </w:rPr>
              <w:t xml:space="preserve"> my well-rounded understanding of network protocols, troubleshooting skills, and configuration </w:t>
            </w:r>
            <w:r w:rsidRPr="38722850" w:rsidR="150C477A">
              <w:rPr>
                <w:rFonts w:ascii="Segoe UI" w:hAnsi="Segoe UI" w:eastAsia="Segoe UI" w:cs="Segoe UI"/>
                <w:color w:val="0D0D0D" w:themeColor="text1" w:themeTint="F2" w:themeShade="FF"/>
              </w:rPr>
              <w:t>expertise</w:t>
            </w:r>
            <w:r w:rsidRPr="38722850" w:rsidR="150C477A">
              <w:rPr>
                <w:rFonts w:ascii="Segoe UI" w:hAnsi="Segoe UI" w:eastAsia="Segoe UI" w:cs="Segoe UI"/>
                <w:color w:val="0D0D0D" w:themeColor="text1" w:themeTint="F2" w:themeShade="FF"/>
              </w:rPr>
              <w:t xml:space="preserve"> to make valuable contributions within a collaborative team. I am eager to apply both my academic knowledge and hands-on experience to support the development, implementation, and maintenance of secure and efficient computer networks. My commitment to ongoing learning aligns with the fast-paced evolution of the field, and I am dedicated to continuous professional growth in computer networking.</w:t>
            </w:r>
          </w:p>
        </w:tc>
      </w:tr>
      <w:tr w:rsidRPr="001700F2" w:rsidR="00CD50FD" w:rsidTr="38722850" w14:paraId="55A16891" w14:textId="77777777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tcMar/>
            <w:vAlign w:val="center"/>
          </w:tcPr>
          <w:p w:rsidRPr="001700F2" w:rsidR="00CD50FD" w:rsidP="00D20DA9" w:rsidRDefault="00A76F71" w14:paraId="476249D5" w14:textId="77777777">
            <w:pPr>
              <w:pStyle w:val="Heading2"/>
            </w:pPr>
            <w:sdt>
              <w:sdtPr>
                <w:id w:val="-1907296240"/>
                <w:placeholder>
                  <w:docPart w:val="AF714452586E4B1B943653919030D4E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1700F2" w:rsidR="00D20DA9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4750A39581B347D6949988A401C94D2B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D26A79" w:rsid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640" w:type="dxa"/>
            <w:vMerge w:val="restart"/>
            <w:shd w:val="clear" w:color="auto" w:fill="303848" w:themeFill="accent1"/>
            <w:tcMar/>
            <w:vAlign w:val="center"/>
          </w:tcPr>
          <w:p w:rsidRPr="001700F2" w:rsidR="00CD50FD" w:rsidP="00D20DA9" w:rsidRDefault="00A76F71" w14:paraId="20B739F6" w14:textId="77777777">
            <w:pPr>
              <w:pStyle w:val="Heading1"/>
            </w:pPr>
            <w:sdt>
              <w:sdtPr>
                <w:id w:val="-1748876717"/>
                <w:placeholder>
                  <w:docPart w:val="8718BE1C12034D2BB76B7754BFF3F46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1700F2" w:rsidR="00D20DA9">
                  <w:t>EXPERIENCE</w:t>
                </w:r>
              </w:sdtContent>
            </w:sdt>
          </w:p>
        </w:tc>
        <w:tc>
          <w:tcPr>
            <w:tcW w:w="3563" w:type="dxa"/>
            <w:tcBorders>
              <w:bottom w:val="single" w:color="BF9268" w:themeColor="accent2" w:sz="18" w:space="0"/>
            </w:tcBorders>
            <w:tcMar/>
          </w:tcPr>
          <w:p w:rsidRPr="001700F2" w:rsidR="00CD50FD" w:rsidRDefault="00CD50FD" w14:paraId="30375415" w14:textId="77777777"/>
        </w:tc>
      </w:tr>
      <w:tr w:rsidRPr="001700F2" w:rsidR="00CD50FD" w:rsidTr="38722850" w14:paraId="2487E633" w14:textId="77777777">
        <w:trPr>
          <w:trHeight w:val="220"/>
        </w:trPr>
        <w:tc>
          <w:tcPr>
            <w:tcW w:w="3097" w:type="dxa"/>
            <w:vMerge/>
            <w:tcMar/>
            <w:vAlign w:val="center"/>
          </w:tcPr>
          <w:p w:rsidRPr="001700F2" w:rsidR="00CD50FD" w:rsidP="0040233B" w:rsidRDefault="00CD50FD" w14:paraId="2C3572B2" w14:textId="77777777">
            <w:pPr>
              <w:pStyle w:val="Heading2"/>
            </w:pPr>
          </w:p>
        </w:tc>
        <w:tc>
          <w:tcPr>
            <w:tcW w:w="2640" w:type="dxa"/>
            <w:vMerge/>
            <w:tcMar/>
            <w:vAlign w:val="center"/>
          </w:tcPr>
          <w:p w:rsidRPr="001700F2" w:rsidR="00CD50FD" w:rsidP="0040233B" w:rsidRDefault="00CD50FD" w14:paraId="197DDF59" w14:textId="77777777">
            <w:pPr>
              <w:pStyle w:val="Heading1"/>
            </w:pPr>
          </w:p>
        </w:tc>
        <w:tc>
          <w:tcPr>
            <w:tcW w:w="3563" w:type="dxa"/>
            <w:tcMar/>
          </w:tcPr>
          <w:p w:rsidRPr="001700F2" w:rsidR="00CD50FD" w:rsidRDefault="00CD50FD" w14:paraId="0CEE1427" w14:textId="77777777"/>
        </w:tc>
      </w:tr>
      <w:tr w:rsidRPr="001700F2" w:rsidR="0040233B" w:rsidTr="38722850" w14:paraId="3A4867C2" w14:textId="77777777">
        <w:trPr>
          <w:trHeight w:val="3403"/>
        </w:trPr>
        <w:tc>
          <w:tcPr>
            <w:tcW w:w="3097" w:type="dxa"/>
            <w:shd w:val="clear" w:color="auto" w:fill="F2F2F2" w:themeFill="background1" w:themeFillShade="F2"/>
            <w:tcMar/>
          </w:tcPr>
          <w:p w:rsidRPr="001700F2" w:rsidR="0040233B" w:rsidP="0040233B" w:rsidRDefault="0040233B" w14:paraId="0C96F7B1" w14:textId="77777777">
            <w:pPr>
              <w:pStyle w:val="Text"/>
            </w:pPr>
          </w:p>
          <w:p w:rsidR="001833B2" w:rsidP="001833B2" w:rsidRDefault="001833B2" w14:paraId="0AFE881A" w14:textId="48561657">
            <w:pPr>
              <w:pStyle w:val="Text"/>
            </w:pPr>
            <w:r w:rsidRPr="00093BAF">
              <w:t>Somerset Area Jr-Sr High Schoo</w:t>
            </w:r>
            <w:r>
              <w:t>l - Somerset, Pennsylvania</w:t>
            </w:r>
          </w:p>
          <w:p w:rsidR="001833B2" w:rsidP="001833B2" w:rsidRDefault="001833B2" w14:paraId="2D7220CE" w14:textId="77777777"/>
          <w:p w:rsidRPr="001833B2" w:rsidR="001833B2" w:rsidP="001833B2" w:rsidRDefault="001833B2" w14:paraId="46184797" w14:textId="759E5331">
            <w:pPr>
              <w:pStyle w:val="Text"/>
            </w:pPr>
            <w:r>
              <w:t>Somerset County Technology Center - Somerset, Pennsylvania</w:t>
            </w:r>
          </w:p>
          <w:p w:rsidRPr="001700F2" w:rsidR="00D20DA9" w:rsidP="0040233B" w:rsidRDefault="00D20DA9" w14:paraId="12F7079A" w14:textId="77777777">
            <w:pPr>
              <w:pStyle w:val="Text"/>
            </w:pPr>
          </w:p>
        </w:tc>
        <w:tc>
          <w:tcPr>
            <w:tcW w:w="6203" w:type="dxa"/>
            <w:gridSpan w:val="2"/>
            <w:tcMar/>
            <w:vAlign w:val="center"/>
          </w:tcPr>
          <w:p w:rsidRPr="001700F2" w:rsidR="00D20DA9" w:rsidP="00D20DA9" w:rsidRDefault="37973497" w14:paraId="29EB4DDA" w14:textId="1DC8F339">
            <w:pPr>
              <w:pStyle w:val="SmallText"/>
            </w:pPr>
            <w:r>
              <w:t>October of 2022 – October 2023</w:t>
            </w:r>
          </w:p>
          <w:p w:rsidRPr="00275FE5" w:rsidR="0040233B" w:rsidP="0040233B" w:rsidRDefault="37973497" w14:paraId="07F10FF6" w14:textId="6ED2E004">
            <w:pPr>
              <w:pStyle w:val="Text"/>
            </w:pPr>
            <w:r>
              <w:t xml:space="preserve">Subway, Sandwich Artist </w:t>
            </w:r>
          </w:p>
          <w:p w:rsidRPr="001700F2" w:rsidR="0040233B" w:rsidP="0040233B" w:rsidRDefault="0040233B" w14:paraId="45FDF8AE" w14:textId="77777777">
            <w:pPr>
              <w:pStyle w:val="Text"/>
              <w:rPr>
                <w:sz w:val="21"/>
              </w:rPr>
            </w:pPr>
          </w:p>
          <w:p w:rsidR="4B617F90" w:rsidP="2242F556" w:rsidRDefault="4B617F90" w14:paraId="79EF6E86" w14:textId="1F21E89F">
            <w:pPr>
              <w:pStyle w:val="Text"/>
            </w:pPr>
            <w:r>
              <w:t>November 2023 – Present</w:t>
            </w:r>
          </w:p>
          <w:p w:rsidRPr="001700F2" w:rsidR="0040233B" w:rsidP="00D20DA9" w:rsidRDefault="4B617F90" w14:paraId="3B39FA69" w14:textId="215B7CC6">
            <w:pPr>
              <w:pStyle w:val="Text"/>
            </w:pPr>
            <w:r>
              <w:t>Walmart, Online order fulfillment</w:t>
            </w:r>
          </w:p>
        </w:tc>
      </w:tr>
      <w:tr w:rsidRPr="001700F2" w:rsidR="00CD50FD" w:rsidTr="38722850" w14:paraId="60E51153" w14:textId="77777777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tcMar/>
            <w:vAlign w:val="center"/>
          </w:tcPr>
          <w:p w:rsidRPr="001700F2" w:rsidR="00CD50FD" w:rsidP="00D20DA9" w:rsidRDefault="00A76F71" w14:paraId="06C1609C" w14:textId="77777777">
            <w:pPr>
              <w:pStyle w:val="Heading2"/>
            </w:pPr>
            <w:sdt>
              <w:sdtPr>
                <w:id w:val="1066377136"/>
                <w:placeholder>
                  <w:docPart w:val="210E9AB44B7648449AD97D71B9AA3BC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D26A79" w:rsidR="00D20DA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8DF45AD3E49246E99264FBA67001D9AC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914100" w:rsid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640" w:type="dxa"/>
            <w:vMerge w:val="restart"/>
            <w:shd w:val="clear" w:color="auto" w:fill="303848" w:themeFill="accent1"/>
            <w:tcMar/>
            <w:vAlign w:val="center"/>
          </w:tcPr>
          <w:p w:rsidRPr="001700F2" w:rsidR="00CD50FD" w:rsidP="00D20DA9" w:rsidRDefault="00A76F71" w14:paraId="43A40010" w14:textId="77777777">
            <w:pPr>
              <w:pStyle w:val="Heading1"/>
            </w:pPr>
            <w:sdt>
              <w:sdtPr>
                <w:id w:val="-1955778421"/>
                <w:placeholder>
                  <w:docPart w:val="4B4E63079C3B48718E9567A69204CFE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1700F2" w:rsidR="00D20DA9">
                  <w:t>COMMUNICATION</w:t>
                </w:r>
              </w:sdtContent>
            </w:sdt>
            <w:r w:rsidRPr="001700F2" w:rsidR="00D20DA9">
              <w:t xml:space="preserve"> </w:t>
            </w:r>
          </w:p>
        </w:tc>
        <w:tc>
          <w:tcPr>
            <w:tcW w:w="3563" w:type="dxa"/>
            <w:tcBorders>
              <w:bottom w:val="single" w:color="BF9268" w:themeColor="accent2" w:sz="18" w:space="0"/>
            </w:tcBorders>
            <w:tcMar/>
          </w:tcPr>
          <w:p w:rsidRPr="001700F2" w:rsidR="00CD50FD" w:rsidRDefault="00CD50FD" w14:paraId="05A332EB" w14:textId="77777777"/>
        </w:tc>
      </w:tr>
      <w:tr w:rsidRPr="001700F2" w:rsidR="00CD50FD" w:rsidTr="38722850" w14:paraId="0ED61885" w14:textId="77777777">
        <w:trPr>
          <w:trHeight w:val="220"/>
        </w:trPr>
        <w:tc>
          <w:tcPr>
            <w:tcW w:w="3097" w:type="dxa"/>
            <w:vMerge/>
            <w:tcMar/>
            <w:vAlign w:val="center"/>
          </w:tcPr>
          <w:p w:rsidRPr="001700F2" w:rsidR="00CD50FD" w:rsidP="00CD50FD" w:rsidRDefault="00CD50FD" w14:paraId="4ED68095" w14:textId="77777777">
            <w:pPr>
              <w:pStyle w:val="Heading2"/>
              <w:rPr>
                <w:spacing w:val="32"/>
              </w:rPr>
            </w:pPr>
          </w:p>
        </w:tc>
        <w:tc>
          <w:tcPr>
            <w:tcW w:w="2640" w:type="dxa"/>
            <w:vMerge/>
            <w:tcMar/>
            <w:vAlign w:val="center"/>
          </w:tcPr>
          <w:p w:rsidRPr="001700F2" w:rsidR="00CD50FD" w:rsidP="00CD50FD" w:rsidRDefault="00CD50FD" w14:paraId="160FAF65" w14:textId="77777777">
            <w:pPr>
              <w:pStyle w:val="Heading1"/>
            </w:pPr>
          </w:p>
        </w:tc>
        <w:tc>
          <w:tcPr>
            <w:tcW w:w="3563" w:type="dxa"/>
            <w:tcMar/>
          </w:tcPr>
          <w:p w:rsidRPr="001700F2" w:rsidR="00CD50FD" w:rsidRDefault="00CD50FD" w14:paraId="72C8724E" w14:textId="77777777"/>
        </w:tc>
      </w:tr>
      <w:tr w:rsidRPr="001700F2" w:rsidR="00CD50FD" w:rsidTr="38722850" w14:paraId="1661A0A8" w14:textId="77777777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tcMar/>
            <w:vAlign w:val="center"/>
          </w:tcPr>
          <w:p w:rsidR="001833B2" w:rsidP="001833B2" w:rsidRDefault="001833B2" w14:paraId="696C5F35" w14:textId="2D93EF88">
            <w:pPr>
              <w:pStyle w:val="Text"/>
            </w:pPr>
            <w:r>
              <w:t>Customer Service</w:t>
            </w:r>
          </w:p>
          <w:p w:rsidRPr="001833B2" w:rsidR="001833B2" w:rsidP="001833B2" w:rsidRDefault="001833B2" w14:paraId="08E6A93A" w14:textId="77777777"/>
          <w:p w:rsidR="001833B2" w:rsidP="001833B2" w:rsidRDefault="001833B2" w14:paraId="7A751D23" w14:textId="457FAC33">
            <w:pPr>
              <w:pStyle w:val="Text"/>
            </w:pPr>
            <w:r>
              <w:t>Critical Thinking</w:t>
            </w:r>
          </w:p>
          <w:p w:rsidRPr="001833B2" w:rsidR="001833B2" w:rsidP="001833B2" w:rsidRDefault="001833B2" w14:paraId="7B2F0D97" w14:textId="77777777"/>
          <w:p w:rsidR="001833B2" w:rsidP="001833B2" w:rsidRDefault="4E8DAE35" w14:paraId="25ACB094" w14:textId="2C7B6F20">
            <w:pPr>
              <w:pStyle w:val="Text"/>
            </w:pPr>
            <w:r>
              <w:t>Beginner</w:t>
            </w:r>
            <w:r w:rsidR="001833B2">
              <w:t xml:space="preserve"> HTML and CSS</w:t>
            </w:r>
          </w:p>
          <w:p w:rsidRPr="001833B2" w:rsidR="001833B2" w:rsidP="001833B2" w:rsidRDefault="001833B2" w14:paraId="6A288F55" w14:textId="77777777"/>
          <w:p w:rsidRPr="001700F2" w:rsidR="00CD50FD" w:rsidP="00CD50FD" w:rsidRDefault="001833B2" w14:paraId="4913E571" w14:textId="342E7C44">
            <w:pPr>
              <w:pStyle w:val="Text"/>
            </w:pPr>
            <w:r>
              <w:t>Beginner Responsive Web Design</w:t>
            </w:r>
          </w:p>
        </w:tc>
        <w:tc>
          <w:tcPr>
            <w:tcW w:w="6203" w:type="dxa"/>
            <w:gridSpan w:val="2"/>
            <w:tcMar/>
            <w:vAlign w:val="center"/>
          </w:tcPr>
          <w:p w:rsidRPr="001700F2" w:rsidR="00D20DA9" w:rsidP="001833B2" w:rsidRDefault="001833B2" w14:paraId="4DE4800A" w14:textId="111F8177">
            <w:pPr>
              <w:pStyle w:val="Text"/>
            </w:pPr>
            <w:r>
              <w:t xml:space="preserve">Successfully maintained customer relationships in a business environment, as well as co-worker relations while working in a </w:t>
            </w:r>
            <w:r w:rsidR="2D1255BA">
              <w:t>restaurant</w:t>
            </w:r>
            <w:r w:rsidR="6E6D7088">
              <w:t xml:space="preserve"> environment </w:t>
            </w:r>
          </w:p>
          <w:p w:rsidRPr="001700F2" w:rsidR="00CD50FD" w:rsidP="00CD50FD" w:rsidRDefault="00CD50FD" w14:paraId="6E3F886D" w14:textId="40B5CAC4">
            <w:pPr>
              <w:pStyle w:val="Text"/>
            </w:pPr>
          </w:p>
        </w:tc>
      </w:tr>
      <w:tr w:rsidRPr="001700F2" w:rsidR="00CD50FD" w:rsidTr="38722850" w14:paraId="05CF1BEE" w14:textId="77777777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tcMar/>
          </w:tcPr>
          <w:p w:rsidR="00CD50FD" w:rsidRDefault="00CD50FD" w14:paraId="2A9D7477" w14:textId="77777777"/>
          <w:p w:rsidRPr="001700F2" w:rsidR="00E222C4" w:rsidRDefault="00E222C4" w14:paraId="3A5D059A" w14:textId="77777777"/>
        </w:tc>
        <w:tc>
          <w:tcPr>
            <w:tcW w:w="2640" w:type="dxa"/>
            <w:vMerge w:val="restart"/>
            <w:shd w:val="clear" w:color="auto" w:fill="303848" w:themeFill="accent1"/>
            <w:tcMar/>
            <w:vAlign w:val="center"/>
          </w:tcPr>
          <w:p w:rsidRPr="001700F2" w:rsidR="00CD50FD" w:rsidP="00D20DA9" w:rsidRDefault="00355E2E" w14:paraId="1DACC41B" w14:textId="60B66400">
            <w:pPr>
              <w:pStyle w:val="Heading1"/>
            </w:pPr>
            <w:r>
              <w:t>Awards &amp; Accomplishments</w:t>
            </w:r>
            <w:r w:rsidRPr="001700F2" w:rsidR="00D20DA9">
              <w:t xml:space="preserve"> </w:t>
            </w:r>
          </w:p>
        </w:tc>
        <w:tc>
          <w:tcPr>
            <w:tcW w:w="3563" w:type="dxa"/>
            <w:tcBorders>
              <w:bottom w:val="single" w:color="BF9268" w:themeColor="accent2" w:sz="18" w:space="0"/>
            </w:tcBorders>
            <w:tcMar/>
          </w:tcPr>
          <w:p w:rsidRPr="001700F2" w:rsidR="00CD50FD" w:rsidRDefault="00CD50FD" w14:paraId="07EC0D83" w14:textId="77777777"/>
        </w:tc>
      </w:tr>
      <w:tr w:rsidRPr="001700F2" w:rsidR="00CD50FD" w:rsidTr="38722850" w14:paraId="59E90495" w14:textId="77777777">
        <w:trPr>
          <w:trHeight w:val="220"/>
        </w:trPr>
        <w:tc>
          <w:tcPr>
            <w:tcW w:w="3097" w:type="dxa"/>
            <w:vMerge/>
            <w:tcMar/>
          </w:tcPr>
          <w:p w:rsidRPr="001700F2" w:rsidR="00CD50FD" w:rsidRDefault="00CD50FD" w14:paraId="756F3BEB" w14:textId="77777777"/>
        </w:tc>
        <w:tc>
          <w:tcPr>
            <w:tcW w:w="2640" w:type="dxa"/>
            <w:vMerge/>
            <w:tcMar/>
            <w:vAlign w:val="center"/>
          </w:tcPr>
          <w:p w:rsidRPr="001700F2" w:rsidR="00CD50FD" w:rsidP="00CD50FD" w:rsidRDefault="00CD50FD" w14:paraId="475AAAFE" w14:textId="77777777">
            <w:pPr>
              <w:pStyle w:val="Heading1"/>
            </w:pPr>
          </w:p>
        </w:tc>
        <w:tc>
          <w:tcPr>
            <w:tcW w:w="3563" w:type="dxa"/>
            <w:tcMar/>
          </w:tcPr>
          <w:p w:rsidRPr="001700F2" w:rsidR="00CD50FD" w:rsidRDefault="00CD50FD" w14:paraId="7C5EBF97" w14:textId="77777777"/>
        </w:tc>
      </w:tr>
      <w:tr w:rsidRPr="001700F2" w:rsidR="00CD50FD" w:rsidTr="38722850" w14:paraId="524F3DF9" w14:textId="77777777">
        <w:trPr>
          <w:trHeight w:val="1366"/>
        </w:trPr>
        <w:tc>
          <w:tcPr>
            <w:tcW w:w="3097" w:type="dxa"/>
            <w:shd w:val="clear" w:color="auto" w:fill="F2F2F2" w:themeFill="background1" w:themeFillShade="F2"/>
            <w:tcMar/>
          </w:tcPr>
          <w:p w:rsidRPr="001700F2" w:rsidR="00CD50FD" w:rsidRDefault="00CD50FD" w14:paraId="5B61A45D" w14:textId="77777777"/>
        </w:tc>
        <w:tc>
          <w:tcPr>
            <w:tcW w:w="6203" w:type="dxa"/>
            <w:gridSpan w:val="2"/>
            <w:tcMar/>
            <w:vAlign w:val="center"/>
          </w:tcPr>
          <w:p w:rsidRPr="00355E2E" w:rsidR="00355E2E" w:rsidP="2242F556" w:rsidRDefault="3E3C80BC" w14:paraId="2CF6B9E4" w14:textId="0E1892C7">
            <w:r w:rsidRPr="2242F556">
              <w:rPr>
                <w:rFonts w:ascii="Helvetica" w:hAnsi="Helvetica" w:eastAsia="Helvetica" w:cs="Helvetica"/>
                <w:sz w:val="18"/>
                <w:szCs w:val="18"/>
              </w:rPr>
              <w:t>CS 121 - OSHA 10-Hour General Industry</w:t>
            </w:r>
          </w:p>
          <w:p w:rsidR="3E3C80BC" w:rsidP="2242F556" w:rsidRDefault="3E3C80BC" w14:paraId="59CE1B71" w14:textId="476218A5">
            <w:r w:rsidRPr="2242F556">
              <w:rPr>
                <w:rFonts w:ascii="Helvetica" w:hAnsi="Helvetica" w:eastAsia="Helvetica" w:cs="Helvetica"/>
                <w:sz w:val="18"/>
                <w:szCs w:val="18"/>
              </w:rPr>
              <w:t>CS 500 - Interview Skills</w:t>
            </w:r>
          </w:p>
          <w:p w:rsidRPr="001700F2" w:rsidR="00CD50FD" w:rsidP="00CD50FD" w:rsidRDefault="00CD50FD" w14:paraId="6E912BEE" w14:textId="77777777">
            <w:pPr>
              <w:pStyle w:val="Text"/>
            </w:pPr>
          </w:p>
        </w:tc>
      </w:tr>
      <w:tr w:rsidRPr="001700F2" w:rsidR="00CD50FD" w:rsidTr="38722850" w14:paraId="7E2A062D" w14:textId="77777777">
        <w:trPr>
          <w:trHeight w:val="100"/>
        </w:trPr>
        <w:tc>
          <w:tcPr>
            <w:tcW w:w="3097" w:type="dxa"/>
            <w:tcMar/>
          </w:tcPr>
          <w:p w:rsidRPr="001700F2" w:rsidR="00CD50FD" w:rsidP="00CD50FD" w:rsidRDefault="00CD50FD" w14:paraId="450964AE" w14:textId="77777777"/>
        </w:tc>
        <w:tc>
          <w:tcPr>
            <w:tcW w:w="6203" w:type="dxa"/>
            <w:gridSpan w:val="2"/>
            <w:tcMar/>
          </w:tcPr>
          <w:p w:rsidRPr="001700F2" w:rsidR="00CD50FD" w:rsidP="00CD50FD" w:rsidRDefault="00CD50FD" w14:paraId="14683E48" w14:textId="77777777"/>
        </w:tc>
      </w:tr>
    </w:tbl>
    <w:p w:rsidRPr="001700F2" w:rsidR="00C55D85" w:rsidRDefault="00C55D85" w14:paraId="260F504B" w14:textId="77777777"/>
    <w:sectPr w:rsidRPr="001700F2" w:rsidR="00C55D85" w:rsidSect="00F316AD">
      <w:pgSz w:w="12240" w:h="15840" w:orient="portrait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07F5" w:rsidP="00F316AD" w:rsidRDefault="003B07F5" w14:paraId="3EAEDE04" w14:textId="77777777">
      <w:r>
        <w:separator/>
      </w:r>
    </w:p>
  </w:endnote>
  <w:endnote w:type="continuationSeparator" w:id="0">
    <w:p w:rsidR="003B07F5" w:rsidP="00F316AD" w:rsidRDefault="003B07F5" w14:paraId="5DCCAB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07F5" w:rsidP="00F316AD" w:rsidRDefault="003B07F5" w14:paraId="7A0F6349" w14:textId="77777777">
      <w:r>
        <w:separator/>
      </w:r>
    </w:p>
  </w:footnote>
  <w:footnote w:type="continuationSeparator" w:id="0">
    <w:p w:rsidR="003B07F5" w:rsidP="00F316AD" w:rsidRDefault="003B07F5" w14:paraId="10898BD1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B2"/>
    <w:rsid w:val="000C096D"/>
    <w:rsid w:val="001700F2"/>
    <w:rsid w:val="001833B2"/>
    <w:rsid w:val="001871FF"/>
    <w:rsid w:val="001F4150"/>
    <w:rsid w:val="00275FE5"/>
    <w:rsid w:val="0029715D"/>
    <w:rsid w:val="00355E2E"/>
    <w:rsid w:val="003B07F5"/>
    <w:rsid w:val="0040233B"/>
    <w:rsid w:val="00417663"/>
    <w:rsid w:val="004D0355"/>
    <w:rsid w:val="004E6224"/>
    <w:rsid w:val="005D2581"/>
    <w:rsid w:val="00617740"/>
    <w:rsid w:val="00672E1E"/>
    <w:rsid w:val="006C60E6"/>
    <w:rsid w:val="00802059"/>
    <w:rsid w:val="0089710E"/>
    <w:rsid w:val="00914100"/>
    <w:rsid w:val="00A24122"/>
    <w:rsid w:val="00A74E15"/>
    <w:rsid w:val="00A76F71"/>
    <w:rsid w:val="00C55D85"/>
    <w:rsid w:val="00C576D3"/>
    <w:rsid w:val="00CD50FD"/>
    <w:rsid w:val="00D20DA9"/>
    <w:rsid w:val="00D26A79"/>
    <w:rsid w:val="00D32B38"/>
    <w:rsid w:val="00DD5C35"/>
    <w:rsid w:val="00E222C4"/>
    <w:rsid w:val="00EA03EF"/>
    <w:rsid w:val="00F316AD"/>
    <w:rsid w:val="04894F7B"/>
    <w:rsid w:val="0A9389B0"/>
    <w:rsid w:val="0E59A273"/>
    <w:rsid w:val="0FF572D4"/>
    <w:rsid w:val="11914335"/>
    <w:rsid w:val="124E8884"/>
    <w:rsid w:val="150C477A"/>
    <w:rsid w:val="1C191A00"/>
    <w:rsid w:val="1EA5E035"/>
    <w:rsid w:val="1F20F021"/>
    <w:rsid w:val="2242F556"/>
    <w:rsid w:val="23BD1957"/>
    <w:rsid w:val="2D1255BA"/>
    <w:rsid w:val="36B0BAA6"/>
    <w:rsid w:val="3775619B"/>
    <w:rsid w:val="37973497"/>
    <w:rsid w:val="38722850"/>
    <w:rsid w:val="3CA7174D"/>
    <w:rsid w:val="3E3C80BC"/>
    <w:rsid w:val="4194DEC2"/>
    <w:rsid w:val="42BD285B"/>
    <w:rsid w:val="44CC7F84"/>
    <w:rsid w:val="47044C8C"/>
    <w:rsid w:val="4B617F90"/>
    <w:rsid w:val="4E8DAE35"/>
    <w:rsid w:val="4EFF7B24"/>
    <w:rsid w:val="53645C00"/>
    <w:rsid w:val="58223196"/>
    <w:rsid w:val="6DFBFCA6"/>
    <w:rsid w:val="6E6D7088"/>
    <w:rsid w:val="776961C5"/>
    <w:rsid w:val="7A25654E"/>
    <w:rsid w:val="7B5332B5"/>
    <w:rsid w:val="7BC1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66C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styleId="TitleChar" w:customStyle="1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styleId="SubtitleChar" w:customStyle="1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styleId="Heading1Char" w:customStyle="1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styleId="Text" w:customStyle="1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styleId="Heading2Char" w:customStyle="1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styleId="SmallText" w:customStyle="1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styleId="Accent" w:customStyle="1">
    <w:name w:val="Accent"/>
    <w:basedOn w:val="DefaultParagraphFont"/>
    <w:uiPriority w:val="1"/>
    <w:qFormat/>
    <w:rsid w:val="00914100"/>
    <w:rPr>
      <w:color w:val="67482C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glossaryDocument" Target="glossary/document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ell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CC149886D54552A09F99D5AC6E7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F5B55-2D76-4C16-984B-BFECA8FB4D38}"/>
      </w:docPartPr>
      <w:docPartBody>
        <w:p w:rsidR="00326222" w:rsidRDefault="005F2639">
          <w:pPr>
            <w:pStyle w:val="6CCC149886D54552A09F99D5AC6E72F8"/>
          </w:pPr>
          <w:r w:rsidRPr="001700F2">
            <w:t>OBJECTIVE</w:t>
          </w:r>
        </w:p>
      </w:docPartBody>
    </w:docPart>
    <w:docPart>
      <w:docPartPr>
        <w:name w:val="AF714452586E4B1B943653919030D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52270-C44D-4014-8122-2559BB7040B1}"/>
      </w:docPartPr>
      <w:docPartBody>
        <w:p w:rsidR="00326222" w:rsidRDefault="005F2639">
          <w:pPr>
            <w:pStyle w:val="AF714452586E4B1B943653919030D4E3"/>
          </w:pPr>
          <w:r w:rsidRPr="001700F2">
            <w:t>EDUCATION</w:t>
          </w:r>
        </w:p>
      </w:docPartBody>
    </w:docPart>
    <w:docPart>
      <w:docPartPr>
        <w:name w:val="4750A39581B347D6949988A401C94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12B12-CC0D-47C2-A47F-D9101281ED43}"/>
      </w:docPartPr>
      <w:docPartBody>
        <w:p w:rsidR="00326222" w:rsidRDefault="005F2639">
          <w:pPr>
            <w:pStyle w:val="4750A39581B347D6949988A401C94D2B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8718BE1C12034D2BB76B7754BFF3F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26292-B97F-4AE5-9A94-58232DCC1BD1}"/>
      </w:docPartPr>
      <w:docPartBody>
        <w:p w:rsidR="00326222" w:rsidRDefault="005F2639">
          <w:pPr>
            <w:pStyle w:val="8718BE1C12034D2BB76B7754BFF3F460"/>
          </w:pPr>
          <w:r w:rsidRPr="001700F2">
            <w:t>EXPERIENCE</w:t>
          </w:r>
        </w:p>
      </w:docPartBody>
    </w:docPart>
    <w:docPart>
      <w:docPartPr>
        <w:name w:val="210E9AB44B7648449AD97D71B9AA3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4DB77-F974-4957-A910-7BA1CA384E04}"/>
      </w:docPartPr>
      <w:docPartBody>
        <w:p w:rsidR="00326222" w:rsidRDefault="005F2639">
          <w:pPr>
            <w:pStyle w:val="210E9AB44B7648449AD97D71B9AA3BCD"/>
          </w:pPr>
          <w:r w:rsidRPr="00D26A79">
            <w:t>KEY SKILLS</w:t>
          </w:r>
        </w:p>
      </w:docPartBody>
    </w:docPart>
    <w:docPart>
      <w:docPartPr>
        <w:name w:val="8DF45AD3E49246E99264FBA6700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5DDC2-E72B-406B-A3E1-D48B97A33ABD}"/>
      </w:docPartPr>
      <w:docPartBody>
        <w:p w:rsidR="00326222" w:rsidRDefault="005F2639">
          <w:pPr>
            <w:pStyle w:val="8DF45AD3E49246E99264FBA67001D9AC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4B4E63079C3B48718E9567A69204C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F2BC3-DD02-40F9-A527-40334F3B55C0}"/>
      </w:docPartPr>
      <w:docPartBody>
        <w:p w:rsidR="00326222" w:rsidRDefault="005F2639">
          <w:pPr>
            <w:pStyle w:val="4B4E63079C3B48718E9567A69204CFE5"/>
          </w:pPr>
          <w:r w:rsidRPr="001700F2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F2"/>
    <w:rsid w:val="002F20F2"/>
    <w:rsid w:val="00326222"/>
    <w:rsid w:val="005F2639"/>
    <w:rsid w:val="00E0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CC149886D54552A09F99D5AC6E72F8">
    <w:name w:val="6CCC149886D54552A09F99D5AC6E72F8"/>
  </w:style>
  <w:style w:type="paragraph" w:customStyle="1" w:styleId="AF714452586E4B1B943653919030D4E3">
    <w:name w:val="AF714452586E4B1B943653919030D4E3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4750A39581B347D6949988A401C94D2B">
    <w:name w:val="4750A39581B347D6949988A401C94D2B"/>
  </w:style>
  <w:style w:type="paragraph" w:customStyle="1" w:styleId="8718BE1C12034D2BB76B7754BFF3F460">
    <w:name w:val="8718BE1C12034D2BB76B7754BFF3F460"/>
  </w:style>
  <w:style w:type="paragraph" w:customStyle="1" w:styleId="210E9AB44B7648449AD97D71B9AA3BCD">
    <w:name w:val="210E9AB44B7648449AD97D71B9AA3BCD"/>
  </w:style>
  <w:style w:type="paragraph" w:customStyle="1" w:styleId="8DF45AD3E49246E99264FBA67001D9AC">
    <w:name w:val="8DF45AD3E49246E99264FBA67001D9AC"/>
  </w:style>
  <w:style w:type="paragraph" w:customStyle="1" w:styleId="4B4E63079C3B48718E9567A69204CFE5">
    <w:name w:val="4B4E63079C3B48718E9567A69204CFE5"/>
  </w:style>
  <w:style w:type="paragraph" w:customStyle="1" w:styleId="C142A04B5D6346249F941360EFF75481">
    <w:name w:val="C142A04B5D6346249F941360EFF75481"/>
  </w:style>
  <w:style w:type="paragraph" w:customStyle="1" w:styleId="84F0D0B7545A4C44BA737A377677F1A2">
    <w:name w:val="84F0D0B7545A4C44BA737A377677F1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Minimalist%20resume.dotx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Ryan Jackson</lastModifiedBy>
  <revision>3</revision>
  <dcterms:created xsi:type="dcterms:W3CDTF">2024-01-15T23:08:00.0000000Z</dcterms:created>
  <dcterms:modified xsi:type="dcterms:W3CDTF">2024-01-15T23:10:47.6264506Z</dcterms:modified>
</coreProperties>
</file>