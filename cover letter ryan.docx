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03207A" w:rsidP="006D6DD1" w:rsidRDefault="00FD5399" w14:paraId="6B7A7D60" w14:textId="77777777">
      <w:r w:rsidRPr="00FD319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48B94772" wp14:editId="06F6B96F">
                <wp:simplePos x="0" y="0"/>
                <wp:positionH relativeFrom="page">
                  <wp:posOffset>0</wp:posOffset>
                </wp:positionH>
                <wp:positionV relativeFrom="paragraph">
                  <wp:posOffset>-504825</wp:posOffset>
                </wp:positionV>
                <wp:extent cx="7772400" cy="10058400"/>
                <wp:effectExtent l="0" t="0" r="0" b="0"/>
                <wp:wrapNone/>
                <wp:docPr id="1064996467" name="Rectangl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style="position:absolute;margin-left:0;margin-top:-39.75pt;width:612pt;height:11in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ccd8e6 [1305]" stroked="f" strokeweight="2pt" w14:anchorId="15988E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">
                <v:fill opacity="13107f"/>
                <w10:wrap anchorx="page"/>
                <w10:anchorlock/>
              </v:rect>
            </w:pict>
          </mc:Fallback>
        </mc:AlternateContent>
      </w:r>
    </w:p>
    <w:tbl>
      <w:tblPr>
        <w:tblW w:w="93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80"/>
        <w:gridCol w:w="421"/>
        <w:gridCol w:w="135"/>
        <w:gridCol w:w="2324"/>
      </w:tblGrid>
      <w:tr w:rsidRPr="0047187D" w:rsidR="008D228F" w:rsidTr="022C8790" w14:paraId="46F0DC48" w14:textId="77777777">
        <w:trPr>
          <w:trHeight w:val="2745"/>
        </w:trPr>
        <w:tc>
          <w:tcPr>
            <w:tcW w:w="6901" w:type="dxa"/>
            <w:gridSpan w:val="2"/>
            <w:tcBorders>
              <w:top w:val="single" w:color="5F658C" w:themeColor="accent1" w:sz="8" w:space="0"/>
              <w:bottom w:val="single" w:color="5F658C" w:themeColor="accent1" w:sz="8" w:space="0"/>
              <w:right w:val="single" w:color="5F658C" w:themeColor="accent1" w:sz="8" w:space="0"/>
            </w:tcBorders>
            <w:tcMar/>
            <w:vAlign w:val="center"/>
          </w:tcPr>
          <w:p w:rsidRPr="00FD5399" w:rsidR="008D228F" w:rsidP="00C53349" w:rsidRDefault="00506484" w14:paraId="5528C615" w14:textId="79C9255D">
            <w:pPr>
              <w:pStyle w:val="Title"/>
            </w:pPr>
            <w:r w:rsidR="6914C6CC">
              <w:rPr/>
              <w:t>Ryan Jackson</w:t>
            </w:r>
          </w:p>
        </w:tc>
        <w:tc>
          <w:tcPr>
            <w:tcW w:w="135" w:type="dxa"/>
            <w:tcBorders>
              <w:top w:val="single" w:color="5F658C" w:themeColor="accent1" w:sz="8" w:space="0"/>
              <w:left w:val="single" w:color="5F658C" w:themeColor="accent1" w:sz="8" w:space="0"/>
              <w:bottom w:val="single" w:color="5F658C" w:themeColor="accent1" w:sz="8" w:space="0"/>
            </w:tcBorders>
            <w:tcMar/>
            <w:vAlign w:val="center"/>
          </w:tcPr>
          <w:p w:rsidRPr="004731A6" w:rsidR="008D228F" w:rsidP="00C53349" w:rsidRDefault="008D228F" w14:paraId="1843F75C" w14:textId="77777777"/>
        </w:tc>
        <w:tc>
          <w:tcPr>
            <w:tcW w:w="2324" w:type="dxa"/>
            <w:tcBorders>
              <w:top w:val="single" w:color="5F658C" w:themeColor="accent1" w:sz="8" w:space="0"/>
              <w:bottom w:val="single" w:color="5F658C" w:themeColor="accent1" w:sz="8" w:space="0"/>
            </w:tcBorders>
            <w:tcMar/>
            <w:vAlign w:val="center"/>
          </w:tcPr>
          <w:p w:rsidR="008A2685" w:rsidP="008A2685" w:rsidRDefault="008A2685" w14:paraId="02755533" w14:textId="77777777">
            <w:pPr>
              <w:pStyle w:val="Heading2"/>
            </w:pPr>
          </w:p>
          <w:p w:rsidRPr="002734B0" w:rsidR="008D228F" w:rsidP="008A2685" w:rsidRDefault="00000000" w14:paraId="6A5231A8" w14:textId="77777777">
            <w:pPr>
              <w:pStyle w:val="Heading2"/>
            </w:pPr>
            <w:sdt>
              <w:sdtPr>
                <w:id w:val="402958775"/>
                <w:placeholder>
                  <w:docPart w:val="49FA56EF44234A2088FA3377C9CF233C"/>
                </w:placeholder>
                <w:temporary/>
                <w:showingPlcHdr/>
                <w15:appearance w15:val="hidden"/>
              </w:sdtPr>
              <w:sdtContent>
                <w:r w:rsidRPr="002734B0" w:rsidR="00C53349">
                  <w:t>Contact Information</w:t>
                </w:r>
              </w:sdtContent>
            </w:sdt>
          </w:p>
          <w:p w:rsidRPr="0047187D" w:rsidR="008D228F" w:rsidP="008A2685" w:rsidRDefault="00506484" w14:paraId="6E47F9B5" w14:textId="2CC070CA">
            <w:r w:rsidR="0BF5BD33">
              <w:rPr/>
              <w:t xml:space="preserve">186 Bishop Ln </w:t>
            </w:r>
          </w:p>
          <w:p w:rsidR="008D228F" w:rsidP="008A2685" w:rsidRDefault="00506484" w14:paraId="5A439960" w14:textId="73C68203">
            <w:r>
              <w:t>Somerset, Pennsylvania</w:t>
            </w:r>
          </w:p>
          <w:p w:rsidRPr="0047187D" w:rsidR="00C53349" w:rsidP="008A2685" w:rsidRDefault="00506484" w14:paraId="6E5FE531" w14:textId="4C5C9800">
            <w:r w:rsidR="62399CE4">
              <w:rPr/>
              <w:t>Jan 15,</w:t>
            </w:r>
            <w:r w:rsidR="4B173322">
              <w:rPr/>
              <w:t xml:space="preserve"> 202</w:t>
            </w:r>
            <w:r w:rsidR="66295AF6">
              <w:rPr/>
              <w:t>4</w:t>
            </w:r>
          </w:p>
          <w:p w:rsidRPr="004731A6" w:rsidR="008D228F" w:rsidP="008A2685" w:rsidRDefault="008D228F" w14:paraId="6FE88986" w14:textId="77777777"/>
        </w:tc>
      </w:tr>
      <w:tr w:rsidRPr="0047187D" w:rsidR="008D228F" w:rsidTr="022C8790" w14:paraId="27475A38" w14:textId="77777777">
        <w:trPr>
          <w:trHeight w:val="300"/>
        </w:trPr>
        <w:tc>
          <w:tcPr>
            <w:tcW w:w="6901" w:type="dxa"/>
            <w:gridSpan w:val="2"/>
            <w:tcBorders>
              <w:top w:val="single" w:color="5F658C" w:themeColor="accent1" w:sz="8" w:space="0"/>
              <w:right w:val="single" w:color="5F658C" w:themeColor="accent1" w:sz="8" w:space="0"/>
            </w:tcBorders>
            <w:tcMar/>
          </w:tcPr>
          <w:p w:rsidRPr="00FD3190" w:rsidR="008D228F" w:rsidP="00C53349" w:rsidRDefault="008D228F" w14:paraId="213F80B6" w14:textId="77777777"/>
        </w:tc>
        <w:tc>
          <w:tcPr>
            <w:tcW w:w="135" w:type="dxa"/>
            <w:tcBorders>
              <w:top w:val="single" w:color="5F658C" w:themeColor="accent1" w:sz="8" w:space="0"/>
              <w:left w:val="single" w:color="5F658C" w:themeColor="accent1" w:sz="8" w:space="0"/>
            </w:tcBorders>
            <w:tcMar/>
          </w:tcPr>
          <w:p w:rsidRPr="00BF4F27" w:rsidR="008D228F" w:rsidP="00C53349" w:rsidRDefault="008D228F" w14:paraId="1C3995B2" w14:textId="77777777"/>
        </w:tc>
        <w:tc>
          <w:tcPr>
            <w:tcW w:w="2324" w:type="dxa"/>
            <w:tcBorders>
              <w:top w:val="single" w:color="5F658C" w:themeColor="accent1" w:sz="8" w:space="0"/>
            </w:tcBorders>
            <w:tcMar/>
          </w:tcPr>
          <w:p w:rsidRPr="00BF4F27" w:rsidR="008D228F" w:rsidP="00C53349" w:rsidRDefault="008D228F" w14:paraId="68307D64" w14:textId="77777777"/>
        </w:tc>
      </w:tr>
      <w:tr w:rsidRPr="0047187D" w:rsidR="00D07947" w:rsidTr="022C8790" w14:paraId="78201276" w14:textId="77777777">
        <w:trPr>
          <w:trHeight w:val="10125"/>
        </w:trPr>
        <w:tc>
          <w:tcPr>
            <w:tcW w:w="6480" w:type="dxa"/>
            <w:tcBorders>
              <w:bottom w:val="single" w:color="5F658C" w:themeColor="accent1" w:sz="8" w:space="0"/>
            </w:tcBorders>
            <w:tcMar/>
          </w:tcPr>
          <w:p w:rsidR="00D07947" w:rsidP="022C8790" w:rsidRDefault="00000000" w14:paraId="0C2EF2A3" w14:textId="5C13A29B">
            <w:pPr>
              <w:pStyle w:val="Heading1"/>
            </w:pPr>
            <w:r w:rsidR="23F92EE0">
              <w:rPr/>
              <w:t>Dear Hiring Manager,</w:t>
            </w:r>
          </w:p>
          <w:p w:rsidR="00D07947" w:rsidP="022C8790" w:rsidRDefault="00000000" w14:paraId="32A1A458" w14:textId="59D691E2">
            <w:pPr>
              <w:pStyle w:val="Heading1"/>
            </w:pPr>
            <w:r w:rsidR="23F92EE0">
              <w:rPr/>
              <w:t xml:space="preserve"> </w:t>
            </w:r>
          </w:p>
          <w:p w:rsidR="00D07947" w:rsidP="022C8790" w:rsidRDefault="00000000" w14:paraId="677AD47D" w14:textId="6CCA43E4">
            <w:pPr>
              <w:pStyle w:val="Heading1"/>
            </w:pPr>
            <w:r w:rsidR="23F92EE0">
              <w:rPr/>
              <w:t xml:space="preserve">I am writing to express my interest in the PC Repair Technician position at your company, and I am excited about the opportunity to contribute my technical skills and passion for problem-solving to your team. With a solid background in computer diagnostics and repair, I am confident in my ability to </w:t>
            </w:r>
            <w:r w:rsidR="23F92EE0">
              <w:rPr/>
              <w:t>provide</w:t>
            </w:r>
            <w:r w:rsidR="23F92EE0">
              <w:rPr/>
              <w:t xml:space="preserve"> effective and efficient solutions to address your company's IT needs.</w:t>
            </w:r>
          </w:p>
          <w:p w:rsidR="00D07947" w:rsidP="022C8790" w:rsidRDefault="00000000" w14:paraId="077F5AC2" w14:textId="26F3C10A">
            <w:pPr>
              <w:pStyle w:val="Heading1"/>
            </w:pPr>
            <w:r w:rsidR="23F92EE0">
              <w:rPr/>
              <w:t xml:space="preserve">In my </w:t>
            </w:r>
            <w:r w:rsidR="23F92EE0">
              <w:rPr/>
              <w:t>previous</w:t>
            </w:r>
            <w:r w:rsidR="23F92EE0">
              <w:rPr/>
              <w:t xml:space="preserve"> role at XYZ Tech Solutions, I gained extensive experience in diagnosing hardware and software issues, performing system upgrades, and ensuring the overall functionality of computer systems. I have a keen eye for detail and a systematic approach to troubleshooting, enabling me to quickly </w:t>
            </w:r>
            <w:r w:rsidR="23F92EE0">
              <w:rPr/>
              <w:t>identify</w:t>
            </w:r>
            <w:r w:rsidR="23F92EE0">
              <w:rPr/>
              <w:t xml:space="preserve"> and resolve issues to minimize downtime for end-users. Additionally, my excellent communication skills have allowed me to effectively convey technical information to both technical and non-technical users.</w:t>
            </w:r>
          </w:p>
          <w:p w:rsidR="00D07947" w:rsidP="022C8790" w:rsidRDefault="00000000" w14:paraId="5B81BA00" w14:textId="06458ED2">
            <w:pPr>
              <w:pStyle w:val="Heading1"/>
            </w:pPr>
          </w:p>
          <w:p w:rsidR="00D07947" w:rsidP="022C8790" w:rsidRDefault="00000000" w14:paraId="37C2D239" w14:textId="2863947B">
            <w:pPr>
              <w:pStyle w:val="Heading1"/>
            </w:pPr>
            <w:r w:rsidR="23F92EE0">
              <w:rPr/>
              <w:t>I am impressed by your company's commitment to innovation and customer satisfaction. I believe that my technical expertise aligns well with the requirements of the PC Repair Technician role, and I am eager to contribute to the success of your IT department. Thank you for considering my application. I look forward to the opportunity to discuss how my skills and experiences make me a strong fit for your team.</w:t>
            </w:r>
          </w:p>
          <w:p w:rsidR="00D07947" w:rsidP="022C8790" w:rsidRDefault="00000000" w14:paraId="4303A181" w14:textId="5139F322">
            <w:pPr>
              <w:pStyle w:val="Heading1"/>
            </w:pPr>
            <w:r w:rsidR="23F92EE0">
              <w:rPr/>
              <w:t xml:space="preserve"> </w:t>
            </w:r>
          </w:p>
          <w:p w:rsidR="00D07947" w:rsidP="022C8790" w:rsidRDefault="00000000" w14:paraId="182A75FC" w14:textId="12CD12B3">
            <w:pPr>
              <w:pStyle w:val="Heading1"/>
            </w:pPr>
            <w:r w:rsidR="23F92EE0">
              <w:rPr/>
              <w:t>Sincerely,</w:t>
            </w:r>
          </w:p>
          <w:p w:rsidR="00D07947" w:rsidP="022C8790" w:rsidRDefault="00000000" w14:paraId="03BB566E" w14:textId="012C6193">
            <w:pPr>
              <w:pStyle w:val="Normal"/>
              <w:rPr>
                <w:rFonts w:ascii="Cochocib Script Latin Pro" w:hAnsi="Cochocib Script Latin Pro" w:eastAsia="Cochocib Script Latin Pro" w:cs="Cochocib Script Latin Pro"/>
                <w:sz w:val="40"/>
                <w:szCs w:val="40"/>
              </w:rPr>
            </w:pPr>
            <w:r w:rsidRPr="022C8790" w:rsidR="7C60D8F2">
              <w:rPr>
                <w:rFonts w:ascii="Cochocib Script Latin Pro" w:hAnsi="Cochocib Script Latin Pro" w:eastAsia="Cochocib Script Latin Pro" w:cs="Cochocib Script Latin Pro"/>
                <w:sz w:val="40"/>
                <w:szCs w:val="40"/>
              </w:rPr>
              <w:t>Ryan Jackson</w:t>
            </w:r>
          </w:p>
          <w:p w:rsidR="00D07947" w:rsidP="022C8790" w:rsidRDefault="00000000" w14:paraId="735CD9E0" w14:textId="2BA9B2DA">
            <w:pPr>
              <w:pStyle w:val="Heading1"/>
            </w:pPr>
            <w:r w:rsidR="7C60D8F2">
              <w:rPr/>
              <w:t>Ryan Jackson</w:t>
            </w:r>
            <w:sdt>
              <w:sdtPr>
                <w:id w:val="116569872"/>
                <w15:appearance w15:val="hidden"/>
                <w:temporary/>
                <w:placeholder>
                  <w:docPart w:val="CC4988E7081E49C39A7B53E5C5746C13"/>
                </w:placeholder>
              </w:sdtPr>
              <w:sdtContent/>
            </w:sdt>
          </w:p>
        </w:tc>
        <w:tc>
          <w:tcPr>
            <w:tcW w:w="421" w:type="dxa"/>
            <w:tcBorders>
              <w:bottom w:val="single" w:color="5F658C" w:themeColor="accent1" w:sz="8" w:space="0"/>
              <w:right w:val="single" w:color="5F658C" w:themeColor="accent1" w:sz="8" w:space="0"/>
            </w:tcBorders>
            <w:tcMar/>
          </w:tcPr>
          <w:p w:rsidR="00D07947" w:rsidP="00C53349" w:rsidRDefault="00D07947" w14:paraId="4C1F5066" w14:textId="77777777"/>
        </w:tc>
        <w:tc>
          <w:tcPr>
            <w:tcW w:w="135" w:type="dxa"/>
            <w:tcBorders>
              <w:left w:val="single" w:color="5F658C" w:themeColor="accent1" w:sz="8" w:space="0"/>
              <w:bottom w:val="single" w:color="5F658C" w:themeColor="accent1" w:sz="8" w:space="0"/>
            </w:tcBorders>
            <w:tcMar/>
          </w:tcPr>
          <w:p w:rsidRPr="0047187D" w:rsidR="00D07947" w:rsidP="00C53349" w:rsidRDefault="00D07947" w14:paraId="685C33CA" w14:textId="77777777">
            <w:pPr>
              <w:rPr>
                <w:szCs w:val="20"/>
              </w:rPr>
            </w:pPr>
          </w:p>
        </w:tc>
        <w:tc>
          <w:tcPr>
            <w:tcW w:w="2324" w:type="dxa"/>
            <w:tcBorders>
              <w:bottom w:val="single" w:color="5F658C" w:themeColor="accent1" w:sz="8" w:space="0"/>
            </w:tcBorders>
            <w:tcMar/>
          </w:tcPr>
          <w:p w:rsidRPr="00BF4F27" w:rsidR="00D07947" w:rsidP="00D07947" w:rsidRDefault="00000000" w14:paraId="343BCB50" w14:textId="77777777">
            <w:pPr>
              <w:pStyle w:val="Heading2"/>
            </w:pPr>
            <w:sdt>
              <w:sdtPr>
                <w:id w:val="291172816"/>
                <w:placeholder>
                  <w:docPart w:val="40B053006A72406D9F0D8FBC021AD48A"/>
                </w:placeholder>
                <w:temporary/>
                <w:showingPlcHdr/>
                <w15:appearance w15:val="hidden"/>
              </w:sdtPr>
              <w:sdtContent>
                <w:r w:rsidRPr="00BF4F27" w:rsidR="00C53349">
                  <w:t>Ayesha Khalique</w:t>
                </w:r>
              </w:sdtContent>
            </w:sdt>
          </w:p>
          <w:p w:rsidR="00D07947" w:rsidP="00D07947" w:rsidRDefault="00000000" w14:paraId="74F38A5C" w14:textId="77777777">
            <w:sdt>
              <w:sdtPr>
                <w:id w:val="147177333"/>
                <w:placeholder>
                  <w:docPart w:val="C2B013E62C8D426686A0AB066B5EF9DD"/>
                </w:placeholder>
                <w:temporary/>
                <w:showingPlcHdr/>
                <w15:appearance w15:val="hidden"/>
              </w:sdtPr>
              <w:sdtContent>
                <w:r w:rsidRPr="0047187D" w:rsidR="00C53349">
                  <w:t>Hiring Manager</w:t>
                </w:r>
              </w:sdtContent>
            </w:sdt>
          </w:p>
          <w:p w:rsidR="00D07947" w:rsidP="00D07947" w:rsidRDefault="00000000" w14:paraId="3E0FE482" w14:textId="77777777">
            <w:sdt>
              <w:sdtPr>
                <w:id w:val="-1133794463"/>
                <w:placeholder>
                  <w:docPart w:val="63A58C15D5BE442EA01D6E70059EED6C"/>
                </w:placeholder>
                <w:temporary/>
                <w:showingPlcHdr/>
                <w15:appearance w15:val="hidden"/>
              </w:sdtPr>
              <w:sdtContent>
                <w:r w:rsidRPr="0047187D" w:rsidR="00C53349">
                  <w:t>Trey Research</w:t>
                </w:r>
              </w:sdtContent>
            </w:sdt>
          </w:p>
          <w:p w:rsidRPr="0047187D" w:rsidR="00D07947" w:rsidP="00D07947" w:rsidRDefault="00000000" w14:paraId="02BE1716" w14:textId="77777777">
            <w:sdt>
              <w:sdtPr>
                <w:id w:val="755480209"/>
                <w:placeholder>
                  <w:docPart w:val="FCDB1882EBF74885B9DFE0E7C9824C87"/>
                </w:placeholder>
                <w:temporary/>
                <w:showingPlcHdr/>
                <w15:appearance w15:val="hidden"/>
              </w:sdtPr>
              <w:sdtContent>
                <w:r w:rsidRPr="0047187D" w:rsidR="00C53349">
                  <w:t>89 Pacific Ave</w:t>
                </w:r>
              </w:sdtContent>
            </w:sdt>
          </w:p>
          <w:p w:rsidRPr="00C53349" w:rsidR="00D07947" w:rsidP="00F57AF2" w:rsidRDefault="00000000" w14:paraId="518861E3" w14:textId="77777777">
            <w:sdt>
              <w:sdtPr>
                <w:id w:val="1025601171"/>
                <w:placeholder>
                  <w:docPart w:val="213EA4D65ECC4507A8BE5EF99604F4C9"/>
                </w:placeholder>
                <w:temporary/>
                <w:showingPlcHdr/>
                <w15:appearance w15:val="hidden"/>
              </w:sdtPr>
              <w:sdtContent>
                <w:r w:rsidRPr="0047187D" w:rsidR="00C53349">
                  <w:t>San Francisco</w:t>
                </w:r>
                <w:r w:rsidR="00102956">
                  <w:t>,</w:t>
                </w:r>
                <w:r w:rsidRPr="0047187D" w:rsidR="00C53349">
                  <w:t xml:space="preserve"> CA 65432</w:t>
                </w:r>
              </w:sdtContent>
            </w:sdt>
          </w:p>
        </w:tc>
      </w:tr>
    </w:tbl>
    <w:p w:rsidR="022C8790" w:rsidP="022C8790" w:rsidRDefault="022C8790" w14:paraId="33655AFF" w14:textId="0171DF71">
      <w:pPr>
        <w:pStyle w:val="Normal"/>
      </w:pPr>
    </w:p>
    <w:sectPr w:rsidRPr="00D07947" w:rsidR="00FD5399" w:rsidSect="00D07947">
      <w:pgSz w:w="12240" w:h="15840" w:orient="portrait"/>
      <w:pgMar w:top="810" w:right="1440" w:bottom="720" w:left="1440" w:header="0" w:footer="0" w:gutter="0"/>
      <w:cols w:space="720"/>
      <w:titlePg/>
      <w:docGrid w:linePitch="360"/>
      <w:headerReference w:type="default" r:id="R3f483f1aaf9644a9"/>
      <w:headerReference w:type="first" r:id="Re0a25747346a4a6f"/>
      <w:footerReference w:type="default" r:id="R04e86d43d6a2450d"/>
      <w:footerReference w:type="first" r:id="R2b332d4c86e74c6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6C9" w:rsidRDefault="00CF66C9" w14:paraId="61C41137" w14:textId="77777777">
      <w:pPr>
        <w:spacing w:line="240" w:lineRule="auto"/>
      </w:pPr>
      <w:r>
        <w:separator/>
      </w:r>
    </w:p>
  </w:endnote>
  <w:endnote w:type="continuationSeparator" w:id="0">
    <w:p w:rsidR="00CF66C9" w:rsidRDefault="00CF66C9" w14:paraId="463F5824" w14:textId="77777777">
      <w:pPr>
        <w:spacing w:line="240" w:lineRule="auto"/>
      </w:pPr>
      <w:r>
        <w:continuationSeparator/>
      </w:r>
    </w:p>
  </w:endnote>
  <w:endnote w:type="continuationNotice" w:id="1">
    <w:p w:rsidR="00CF66C9" w:rsidRDefault="00CF66C9" w14:paraId="3A9BBCD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2C8790" w:rsidTr="022C8790" w14:paraId="788D92DA">
      <w:trPr>
        <w:trHeight w:val="300"/>
      </w:trPr>
      <w:tc>
        <w:tcPr>
          <w:tcW w:w="3120" w:type="dxa"/>
          <w:tcMar/>
        </w:tcPr>
        <w:p w:rsidR="022C8790" w:rsidP="022C8790" w:rsidRDefault="022C8790" w14:paraId="02D275C3" w14:textId="4C3F39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2C8790" w:rsidP="022C8790" w:rsidRDefault="022C8790" w14:paraId="1BD0A22F" w14:textId="2BD3BE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2C8790" w:rsidP="022C8790" w:rsidRDefault="022C8790" w14:paraId="38ADE31A" w14:textId="6109548C">
          <w:pPr>
            <w:pStyle w:val="Header"/>
            <w:bidi w:val="0"/>
            <w:ind w:right="-115"/>
            <w:jc w:val="right"/>
          </w:pPr>
        </w:p>
      </w:tc>
    </w:tr>
  </w:tbl>
  <w:p w:rsidR="022C8790" w:rsidP="022C8790" w:rsidRDefault="022C8790" w14:paraId="2C5E1FD2" w14:textId="6E0302C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2C8790" w:rsidTr="022C8790" w14:paraId="726B7E67">
      <w:trPr>
        <w:trHeight w:val="300"/>
      </w:trPr>
      <w:tc>
        <w:tcPr>
          <w:tcW w:w="3120" w:type="dxa"/>
          <w:tcMar/>
        </w:tcPr>
        <w:p w:rsidR="022C8790" w:rsidP="022C8790" w:rsidRDefault="022C8790" w14:paraId="51794BD8" w14:textId="104298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2C8790" w:rsidP="022C8790" w:rsidRDefault="022C8790" w14:paraId="682F932B" w14:textId="7C3675F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2C8790" w:rsidP="022C8790" w:rsidRDefault="022C8790" w14:paraId="025ECAC8" w14:textId="735792D9">
          <w:pPr>
            <w:pStyle w:val="Header"/>
            <w:bidi w:val="0"/>
            <w:ind w:right="-115"/>
            <w:jc w:val="right"/>
          </w:pPr>
        </w:p>
      </w:tc>
    </w:tr>
  </w:tbl>
  <w:p w:rsidR="022C8790" w:rsidP="022C8790" w:rsidRDefault="022C8790" w14:paraId="173FEB48" w14:textId="42BE492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6C9" w:rsidRDefault="00CF66C9" w14:paraId="7AD4E689" w14:textId="77777777">
      <w:pPr>
        <w:spacing w:line="240" w:lineRule="auto"/>
      </w:pPr>
      <w:r>
        <w:separator/>
      </w:r>
    </w:p>
  </w:footnote>
  <w:footnote w:type="continuationSeparator" w:id="0">
    <w:p w:rsidR="00CF66C9" w:rsidRDefault="00CF66C9" w14:paraId="29F07CBD" w14:textId="77777777">
      <w:pPr>
        <w:spacing w:line="240" w:lineRule="auto"/>
      </w:pPr>
      <w:r>
        <w:continuationSeparator/>
      </w:r>
    </w:p>
  </w:footnote>
  <w:footnote w:type="continuationNotice" w:id="1">
    <w:p w:rsidR="00CF66C9" w:rsidRDefault="00CF66C9" w14:paraId="11D2457F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2C8790" w:rsidTr="022C8790" w14:paraId="20B7AA42">
      <w:trPr>
        <w:trHeight w:val="300"/>
      </w:trPr>
      <w:tc>
        <w:tcPr>
          <w:tcW w:w="3120" w:type="dxa"/>
          <w:tcMar/>
        </w:tcPr>
        <w:p w:rsidR="022C8790" w:rsidP="022C8790" w:rsidRDefault="022C8790" w14:paraId="6F2148DD" w14:textId="7FB59E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2C8790" w:rsidP="022C8790" w:rsidRDefault="022C8790" w14:paraId="126D633D" w14:textId="30B97C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2C8790" w:rsidP="022C8790" w:rsidRDefault="022C8790" w14:paraId="333C9B14" w14:textId="3C90AC0C">
          <w:pPr>
            <w:pStyle w:val="Header"/>
            <w:bidi w:val="0"/>
            <w:ind w:right="-115"/>
            <w:jc w:val="right"/>
          </w:pPr>
        </w:p>
      </w:tc>
    </w:tr>
  </w:tbl>
  <w:p w:rsidR="022C8790" w:rsidP="022C8790" w:rsidRDefault="022C8790" w14:paraId="5DBC65A4" w14:textId="0E8CCEC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2C8790" w:rsidTr="022C8790" w14:paraId="4FD1B29E">
      <w:trPr>
        <w:trHeight w:val="300"/>
      </w:trPr>
      <w:tc>
        <w:tcPr>
          <w:tcW w:w="3120" w:type="dxa"/>
          <w:tcMar/>
        </w:tcPr>
        <w:p w:rsidR="022C8790" w:rsidP="022C8790" w:rsidRDefault="022C8790" w14:paraId="506322E2" w14:textId="3C3587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2C8790" w:rsidP="022C8790" w:rsidRDefault="022C8790" w14:paraId="52DC804F" w14:textId="184E15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2C8790" w:rsidP="022C8790" w:rsidRDefault="022C8790" w14:paraId="2F47A081" w14:textId="19829C83">
          <w:pPr>
            <w:pStyle w:val="Header"/>
            <w:bidi w:val="0"/>
            <w:ind w:right="-115"/>
            <w:jc w:val="right"/>
          </w:pPr>
        </w:p>
      </w:tc>
    </w:tr>
  </w:tbl>
  <w:p w:rsidR="022C8790" w:rsidP="022C8790" w:rsidRDefault="022C8790" w14:paraId="3C3D201C" w14:textId="0EF1683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7EAE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9A4F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BA91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60A1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2CB5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928BF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426E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E1463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3C848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9AD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86451355">
    <w:abstractNumId w:val="9"/>
  </w:num>
  <w:num w:numId="2" w16cid:durableId="1567259138">
    <w:abstractNumId w:val="7"/>
  </w:num>
  <w:num w:numId="3" w16cid:durableId="13919365">
    <w:abstractNumId w:val="6"/>
  </w:num>
  <w:num w:numId="4" w16cid:durableId="904607431">
    <w:abstractNumId w:val="5"/>
  </w:num>
  <w:num w:numId="5" w16cid:durableId="1469930257">
    <w:abstractNumId w:val="4"/>
  </w:num>
  <w:num w:numId="6" w16cid:durableId="1870947626">
    <w:abstractNumId w:val="8"/>
  </w:num>
  <w:num w:numId="7" w16cid:durableId="1657150600">
    <w:abstractNumId w:val="3"/>
  </w:num>
  <w:num w:numId="8" w16cid:durableId="80609811">
    <w:abstractNumId w:val="2"/>
  </w:num>
  <w:num w:numId="9" w16cid:durableId="217205033">
    <w:abstractNumId w:val="1"/>
  </w:num>
  <w:num w:numId="10" w16cid:durableId="210364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84"/>
    <w:rsid w:val="00000000"/>
    <w:rsid w:val="0003207A"/>
    <w:rsid w:val="0004168E"/>
    <w:rsid w:val="00045103"/>
    <w:rsid w:val="00067FB7"/>
    <w:rsid w:val="00083DA9"/>
    <w:rsid w:val="000B1E00"/>
    <w:rsid w:val="000C1AEB"/>
    <w:rsid w:val="000D1BB8"/>
    <w:rsid w:val="00102956"/>
    <w:rsid w:val="00102C1C"/>
    <w:rsid w:val="001072FD"/>
    <w:rsid w:val="0014729C"/>
    <w:rsid w:val="001647FD"/>
    <w:rsid w:val="00196CC9"/>
    <w:rsid w:val="001E413B"/>
    <w:rsid w:val="00270B45"/>
    <w:rsid w:val="002734B0"/>
    <w:rsid w:val="002915BF"/>
    <w:rsid w:val="002C15DD"/>
    <w:rsid w:val="00302B9A"/>
    <w:rsid w:val="003D5448"/>
    <w:rsid w:val="00441E2E"/>
    <w:rsid w:val="00442B02"/>
    <w:rsid w:val="004575F6"/>
    <w:rsid w:val="0047187D"/>
    <w:rsid w:val="004731A6"/>
    <w:rsid w:val="0048484D"/>
    <w:rsid w:val="00506484"/>
    <w:rsid w:val="0050790C"/>
    <w:rsid w:val="005A25A9"/>
    <w:rsid w:val="00620296"/>
    <w:rsid w:val="006255CD"/>
    <w:rsid w:val="00641783"/>
    <w:rsid w:val="006D6DD1"/>
    <w:rsid w:val="006E158B"/>
    <w:rsid w:val="006F6291"/>
    <w:rsid w:val="00733628"/>
    <w:rsid w:val="00771503"/>
    <w:rsid w:val="00793325"/>
    <w:rsid w:val="007A1A56"/>
    <w:rsid w:val="007B15E1"/>
    <w:rsid w:val="008176D0"/>
    <w:rsid w:val="0083097B"/>
    <w:rsid w:val="00834C87"/>
    <w:rsid w:val="00853982"/>
    <w:rsid w:val="008A2685"/>
    <w:rsid w:val="008C2719"/>
    <w:rsid w:val="008D228F"/>
    <w:rsid w:val="008E4808"/>
    <w:rsid w:val="008E71FC"/>
    <w:rsid w:val="008F0B2F"/>
    <w:rsid w:val="00936E98"/>
    <w:rsid w:val="009569B0"/>
    <w:rsid w:val="00971026"/>
    <w:rsid w:val="009B46E6"/>
    <w:rsid w:val="009F5D76"/>
    <w:rsid w:val="00AC5C55"/>
    <w:rsid w:val="00B20016"/>
    <w:rsid w:val="00B731E9"/>
    <w:rsid w:val="00BB0046"/>
    <w:rsid w:val="00BF4F27"/>
    <w:rsid w:val="00C32F9C"/>
    <w:rsid w:val="00C53349"/>
    <w:rsid w:val="00C70003"/>
    <w:rsid w:val="00C70689"/>
    <w:rsid w:val="00C72D74"/>
    <w:rsid w:val="00CC7C0D"/>
    <w:rsid w:val="00CF66C9"/>
    <w:rsid w:val="00D06BF3"/>
    <w:rsid w:val="00D07947"/>
    <w:rsid w:val="00D24C20"/>
    <w:rsid w:val="00DA2564"/>
    <w:rsid w:val="00DB6ED1"/>
    <w:rsid w:val="00E0339F"/>
    <w:rsid w:val="00E6177D"/>
    <w:rsid w:val="00EC1EFE"/>
    <w:rsid w:val="00F31FA1"/>
    <w:rsid w:val="00FD3190"/>
    <w:rsid w:val="00FD5399"/>
    <w:rsid w:val="00FF19E1"/>
    <w:rsid w:val="022C8790"/>
    <w:rsid w:val="0BF5BD33"/>
    <w:rsid w:val="0DC5D19F"/>
    <w:rsid w:val="136BEFD2"/>
    <w:rsid w:val="23F92EE0"/>
    <w:rsid w:val="2525D183"/>
    <w:rsid w:val="2562119E"/>
    <w:rsid w:val="282F1302"/>
    <w:rsid w:val="2C736C43"/>
    <w:rsid w:val="34D027FA"/>
    <w:rsid w:val="3C85D167"/>
    <w:rsid w:val="4B173322"/>
    <w:rsid w:val="524A00EA"/>
    <w:rsid w:val="5C727EE1"/>
    <w:rsid w:val="62399CE4"/>
    <w:rsid w:val="66295AF6"/>
    <w:rsid w:val="6914C6CC"/>
    <w:rsid w:val="6E39A9F2"/>
    <w:rsid w:val="72939EC0"/>
    <w:rsid w:val="7400DE08"/>
    <w:rsid w:val="77D342D8"/>
    <w:rsid w:val="7C60D8F2"/>
    <w:rsid w:val="7DA7C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318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" w:semiHidden="1" w:qFormat="1"/>
    <w:lsdException w:name="Signature" w:uiPriority="1" w:semiHidden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0" w:semiHidden="1" w:qFormat="1"/>
    <w:lsdException w:name="Date" w:uiPriority="0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qFormat/>
    <w:rsid w:val="00C53349"/>
    <w:pPr>
      <w:spacing w:after="0" w:line="360" w:lineRule="auto"/>
    </w:pPr>
    <w:rPr>
      <w:color w:val="404040" w:themeColor="text1" w:themeTint="BF"/>
      <w:spacing w:val="4"/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D07947"/>
    <w:pPr>
      <w:keepNext/>
      <w:keepLines/>
      <w:spacing w:after="240"/>
      <w:contextualSpacing/>
      <w:outlineLvl w:val="0"/>
    </w:pPr>
    <w:rPr>
      <w:rFonts w:eastAsiaTheme="majorEastAsia" w:cstheme="majorBidi"/>
      <w:b/>
      <w:color w:val="5F658C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D07947"/>
    <w:pPr>
      <w:keepNext/>
      <w:keepLines/>
      <w:contextualSpacing/>
      <w:outlineLvl w:val="1"/>
    </w:pPr>
    <w:rPr>
      <w:rFonts w:eastAsiaTheme="majorEastAsia" w:cstheme="majorBidi"/>
      <w:b/>
      <w:color w:val="5F658C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647FD"/>
    <w:pPr>
      <w:keepNext/>
      <w:keepLines/>
      <w:spacing w:before="40"/>
      <w:contextualSpacing/>
      <w:outlineLvl w:val="2"/>
    </w:pPr>
    <w:rPr>
      <w:rFonts w:asciiTheme="majorHAnsi" w:hAnsiTheme="majorHAnsi" w:eastAsiaTheme="majorEastAsia" w:cstheme="majorBidi"/>
      <w:color w:val="2F324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647FD"/>
    <w:pPr>
      <w:keepNext/>
      <w:keepLines/>
      <w:spacing w:before="40"/>
      <w:contextualSpacing/>
      <w:outlineLvl w:val="3"/>
    </w:pPr>
    <w:rPr>
      <w:rFonts w:asciiTheme="majorHAnsi" w:hAnsiTheme="majorHAnsi" w:eastAsiaTheme="majorEastAsia" w:cstheme="majorBidi"/>
      <w:i/>
      <w:iCs/>
      <w:color w:val="474B6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647FD"/>
    <w:pPr>
      <w:keepNext/>
      <w:keepLines/>
      <w:spacing w:before="40"/>
      <w:contextualSpacing/>
      <w:outlineLvl w:val="4"/>
    </w:pPr>
    <w:rPr>
      <w:rFonts w:asciiTheme="majorHAnsi" w:hAnsiTheme="majorHAnsi" w:eastAsiaTheme="majorEastAsia" w:cstheme="majorBidi"/>
      <w:color w:val="474B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647FD"/>
    <w:pPr>
      <w:keepNext/>
      <w:keepLines/>
      <w:spacing w:before="40"/>
      <w:contextualSpacing/>
      <w:outlineLvl w:val="5"/>
    </w:pPr>
    <w:rPr>
      <w:rFonts w:asciiTheme="majorHAnsi" w:hAnsiTheme="majorHAnsi" w:eastAsiaTheme="majorEastAsia" w:cstheme="majorBidi"/>
      <w:color w:val="2F32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647FD"/>
    <w:pPr>
      <w:keepNext/>
      <w:keepLines/>
      <w:spacing w:before="40"/>
      <w:contextualSpacing/>
      <w:outlineLvl w:val="6"/>
    </w:pPr>
    <w:rPr>
      <w:rFonts w:asciiTheme="majorHAnsi" w:hAnsiTheme="majorHAnsi" w:eastAsiaTheme="majorEastAsia" w:cstheme="majorBidi"/>
      <w:i/>
      <w:iCs/>
      <w:color w:val="2F32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647FD"/>
    <w:pPr>
      <w:keepNext/>
      <w:keepLines/>
      <w:spacing w:before="40"/>
      <w:contextualSpacing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647FD"/>
    <w:pPr>
      <w:keepNext/>
      <w:keepLines/>
      <w:spacing w:before="40"/>
      <w:contextualSpacing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793325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3349"/>
    <w:rPr>
      <w:rFonts w:ascii="Segoe UI" w:hAnsi="Segoe UI" w:cs="Segoe UI"/>
      <w:color w:val="404040" w:themeColor="text1" w:themeTint="BF"/>
      <w:spacing w:val="4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793325"/>
  </w:style>
  <w:style w:type="paragraph" w:styleId="BlockText">
    <w:name w:val="Block Text"/>
    <w:basedOn w:val="Normal"/>
    <w:uiPriority w:val="99"/>
    <w:semiHidden/>
    <w:rsid w:val="00441E2E"/>
    <w:pPr>
      <w:pBdr>
        <w:top w:val="single" w:color="474B68" w:themeColor="accent1" w:themeShade="BF" w:sz="2" w:space="10" w:shadow="1"/>
        <w:left w:val="single" w:color="474B68" w:themeColor="accent1" w:themeShade="BF" w:sz="2" w:space="10" w:shadow="1"/>
        <w:bottom w:val="single" w:color="474B68" w:themeColor="accent1" w:themeShade="BF" w:sz="2" w:space="10" w:shadow="1"/>
        <w:right w:val="single" w:color="474B68" w:themeColor="accent1" w:themeShade="BF" w:sz="2" w:space="10" w:shadow="1"/>
      </w:pBdr>
      <w:ind w:left="1152" w:right="1152"/>
    </w:pPr>
    <w:rPr>
      <w:rFonts w:eastAsiaTheme="minorEastAsia"/>
      <w:i/>
      <w:iCs/>
      <w:color w:val="474B6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79332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793325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793325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53349"/>
    <w:rPr>
      <w:color w:val="404040" w:themeColor="text1" w:themeTint="BF"/>
      <w:spacing w:val="4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93325"/>
    <w:pPr>
      <w:spacing w:after="2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793325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93325"/>
    <w:pPr>
      <w:spacing w:after="24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793325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793325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53349"/>
    <w:rPr>
      <w:color w:val="404040" w:themeColor="text1" w:themeTint="BF"/>
      <w:spacing w:val="4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441E2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qFormat/>
    <w:rsid w:val="00793325"/>
    <w:pPr>
      <w:spacing w:after="200" w:line="240" w:lineRule="auto"/>
    </w:pPr>
    <w:rPr>
      <w:i/>
      <w:iCs/>
      <w:color w:val="444D26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DFE8" w:themeFill="accent1" w:themeFillTint="33"/>
    </w:tcPr>
    <w:tblStylePr w:type="firstRow">
      <w:rPr>
        <w:b/>
        <w:bCs/>
      </w:rPr>
      <w:tblPr/>
      <w:tcPr>
        <w:shd w:val="clear" w:color="auto" w:fill="BDC0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0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4B6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4B68" w:themeFill="accent1" w:themeFillShade="BF"/>
      </w:tcPr>
    </w:tblStylePr>
    <w:tblStylePr w:type="band1Vert">
      <w:tblPr/>
      <w:tcPr>
        <w:shd w:val="clear" w:color="auto" w:fill="ADB0C7" w:themeFill="accent1" w:themeFillTint="7F"/>
      </w:tcPr>
    </w:tblStylePr>
    <w:tblStylePr w:type="band1Horz">
      <w:tblPr/>
      <w:tcPr>
        <w:shd w:val="clear" w:color="auto" w:fill="ADB0C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F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8E3" w:themeFill="accent1" w:themeFillTint="3F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5F658C" w:themeColor="accent1" w:sz="4" w:space="0"/>
        <w:bottom w:val="single" w:color="5F658C" w:themeColor="accent1" w:sz="4" w:space="0"/>
        <w:right w:val="single" w:color="5F658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F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C5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C53" w:themeColor="accent1" w:themeShade="99" w:sz="4" w:space="0"/>
          <w:insideV w:val="nil"/>
        </w:tcBorders>
        <w:shd w:val="clear" w:color="auto" w:fill="393C5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C53" w:themeFill="accent1" w:themeFillShade="99"/>
      </w:tcPr>
    </w:tblStylePr>
    <w:tblStylePr w:type="band1Vert">
      <w:tblPr/>
      <w:tcPr>
        <w:shd w:val="clear" w:color="auto" w:fill="BDC0D2" w:themeFill="accent1" w:themeFillTint="66"/>
      </w:tcPr>
    </w:tblStylePr>
    <w:tblStylePr w:type="band1Horz">
      <w:tblPr/>
      <w:tcPr>
        <w:shd w:val="clear" w:color="auto" w:fill="ADB0C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79332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3325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53349"/>
    <w:rPr>
      <w:color w:val="404040" w:themeColor="text1" w:themeTint="BF"/>
      <w:spacing w:val="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332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3349"/>
    <w:rPr>
      <w:b/>
      <w:bCs/>
      <w:color w:val="404040" w:themeColor="text1" w:themeTint="BF"/>
      <w:spacing w:val="4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658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32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B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B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B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B6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793325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53349"/>
    <w:rPr>
      <w:rFonts w:ascii="Segoe UI" w:hAnsi="Segoe UI" w:cs="Segoe UI"/>
      <w:color w:val="404040" w:themeColor="text1" w:themeTint="BF"/>
      <w:spacing w:val="4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793325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53349"/>
    <w:rPr>
      <w:color w:val="404040" w:themeColor="text1" w:themeTint="BF"/>
      <w:spacing w:val="4"/>
      <w:sz w:val="20"/>
    </w:rPr>
  </w:style>
  <w:style w:type="character" w:styleId="Emphasis">
    <w:name w:val="Emphasis"/>
    <w:basedOn w:val="DefaultParagraphFont"/>
    <w:uiPriority w:val="20"/>
    <w:semiHidden/>
    <w:qFormat/>
    <w:rsid w:val="00793325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7933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793325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53349"/>
    <w:rPr>
      <w:color w:val="404040" w:themeColor="text1" w:themeTint="BF"/>
      <w:spacing w:val="4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793325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793325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793325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7933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93325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53349"/>
    <w:rPr>
      <w:color w:val="404040" w:themeColor="text1" w:themeTint="BF"/>
      <w:spacing w:val="4"/>
      <w:sz w:val="20"/>
      <w:szCs w:val="20"/>
    </w:rPr>
  </w:style>
  <w:style w:type="table" w:styleId="GridTable1Light">
    <w:name w:val="Grid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color="BDC0D2" w:themeColor="accent1" w:themeTint="66" w:sz="4" w:space="0"/>
        <w:left w:val="single" w:color="BDC0D2" w:themeColor="accent1" w:themeTint="66" w:sz="4" w:space="0"/>
        <w:bottom w:val="single" w:color="BDC0D2" w:themeColor="accent1" w:themeTint="66" w:sz="4" w:space="0"/>
        <w:right w:val="single" w:color="BDC0D2" w:themeColor="accent1" w:themeTint="66" w:sz="4" w:space="0"/>
        <w:insideH w:val="single" w:color="BDC0D2" w:themeColor="accent1" w:themeTint="66" w:sz="4" w:space="0"/>
        <w:insideV w:val="single" w:color="BDC0D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A0B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A0BC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9CA0BC" w:themeColor="accent1" w:themeTint="99" w:sz="2" w:space="0"/>
        <w:bottom w:val="single" w:color="9CA0BC" w:themeColor="accent1" w:themeTint="99" w:sz="2" w:space="0"/>
        <w:insideH w:val="single" w:color="9CA0BC" w:themeColor="accent1" w:themeTint="99" w:sz="2" w:space="0"/>
        <w:insideV w:val="single" w:color="9CA0BC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A0BC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A0BC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9CA0BC" w:themeColor="accent1" w:themeTint="99" w:sz="4" w:space="0"/>
        <w:left w:val="single" w:color="9CA0BC" w:themeColor="accent1" w:themeTint="99" w:sz="4" w:space="0"/>
        <w:bottom w:val="single" w:color="9CA0BC" w:themeColor="accent1" w:themeTint="99" w:sz="4" w:space="0"/>
        <w:right w:val="single" w:color="9CA0BC" w:themeColor="accent1" w:themeTint="99" w:sz="4" w:space="0"/>
        <w:insideH w:val="single" w:color="9CA0BC" w:themeColor="accent1" w:themeTint="99" w:sz="4" w:space="0"/>
        <w:insideV w:val="single" w:color="9CA0B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  <w:tblStylePr w:type="neCell">
      <w:tblPr/>
      <w:tcPr>
        <w:tcBorders>
          <w:bottom w:val="single" w:color="9CA0BC" w:themeColor="accent1" w:themeTint="99" w:sz="4" w:space="0"/>
        </w:tcBorders>
      </w:tcPr>
    </w:tblStylePr>
    <w:tblStylePr w:type="nwCell">
      <w:tblPr/>
      <w:tcPr>
        <w:tcBorders>
          <w:bottom w:val="single" w:color="9CA0BC" w:themeColor="accent1" w:themeTint="99" w:sz="4" w:space="0"/>
        </w:tcBorders>
      </w:tcPr>
    </w:tblStylePr>
    <w:tblStylePr w:type="seCell">
      <w:tblPr/>
      <w:tcPr>
        <w:tcBorders>
          <w:top w:val="single" w:color="9CA0BC" w:themeColor="accent1" w:themeTint="99" w:sz="4" w:space="0"/>
        </w:tcBorders>
      </w:tcPr>
    </w:tblStylePr>
    <w:tblStylePr w:type="swCell">
      <w:tblPr/>
      <w:tcPr>
        <w:tcBorders>
          <w:top w:val="single" w:color="9CA0BC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9CA0BC" w:themeColor="accent1" w:themeTint="99" w:sz="4" w:space="0"/>
        <w:left w:val="single" w:color="9CA0BC" w:themeColor="accent1" w:themeTint="99" w:sz="4" w:space="0"/>
        <w:bottom w:val="single" w:color="9CA0BC" w:themeColor="accent1" w:themeTint="99" w:sz="4" w:space="0"/>
        <w:right w:val="single" w:color="9CA0BC" w:themeColor="accent1" w:themeTint="99" w:sz="4" w:space="0"/>
        <w:insideH w:val="single" w:color="9CA0BC" w:themeColor="accent1" w:themeTint="99" w:sz="4" w:space="0"/>
        <w:insideV w:val="single" w:color="9CA0B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658C" w:themeColor="accent1" w:sz="4" w:space="0"/>
          <w:left w:val="single" w:color="5F658C" w:themeColor="accent1" w:sz="4" w:space="0"/>
          <w:bottom w:val="single" w:color="5F658C" w:themeColor="accent1" w:sz="4" w:space="0"/>
          <w:right w:val="single" w:color="5F658C" w:themeColor="accent1" w:sz="4" w:space="0"/>
          <w:insideH w:val="nil"/>
          <w:insideV w:val="nil"/>
        </w:tcBorders>
        <w:shd w:val="clear" w:color="auto" w:fill="5F658C" w:themeFill="accent1"/>
      </w:tcPr>
    </w:tblStylePr>
    <w:tblStylePr w:type="lastRow">
      <w:rPr>
        <w:b/>
        <w:bCs/>
      </w:rPr>
      <w:tblPr/>
      <w:tcPr>
        <w:tcBorders>
          <w:top w:val="double" w:color="5F658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DF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658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658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65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658C" w:themeFill="accent1"/>
      </w:tcPr>
    </w:tblStylePr>
    <w:tblStylePr w:type="band1Vert">
      <w:tblPr/>
      <w:tcPr>
        <w:shd w:val="clear" w:color="auto" w:fill="BDC0D2" w:themeFill="accent1" w:themeFillTint="66"/>
      </w:tcPr>
    </w:tblStylePr>
    <w:tblStylePr w:type="band1Horz">
      <w:tblPr/>
      <w:tcPr>
        <w:shd w:val="clear" w:color="auto" w:fill="BDC0D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  <w:tblBorders>
        <w:top w:val="single" w:color="9CA0BC" w:themeColor="accent1" w:themeTint="99" w:sz="4" w:space="0"/>
        <w:left w:val="single" w:color="9CA0BC" w:themeColor="accent1" w:themeTint="99" w:sz="4" w:space="0"/>
        <w:bottom w:val="single" w:color="9CA0BC" w:themeColor="accent1" w:themeTint="99" w:sz="4" w:space="0"/>
        <w:right w:val="single" w:color="9CA0BC" w:themeColor="accent1" w:themeTint="99" w:sz="4" w:space="0"/>
        <w:insideH w:val="single" w:color="9CA0BC" w:themeColor="accent1" w:themeTint="99" w:sz="4" w:space="0"/>
        <w:insideV w:val="single" w:color="9CA0BC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A0B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A0B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  <w:tblBorders>
        <w:top w:val="single" w:color="9CA0BC" w:themeColor="accent1" w:themeTint="99" w:sz="4" w:space="0"/>
        <w:left w:val="single" w:color="9CA0BC" w:themeColor="accent1" w:themeTint="99" w:sz="4" w:space="0"/>
        <w:bottom w:val="single" w:color="9CA0BC" w:themeColor="accent1" w:themeTint="99" w:sz="4" w:space="0"/>
        <w:right w:val="single" w:color="9CA0BC" w:themeColor="accent1" w:themeTint="99" w:sz="4" w:space="0"/>
        <w:insideH w:val="single" w:color="9CA0BC" w:themeColor="accent1" w:themeTint="99" w:sz="4" w:space="0"/>
        <w:insideV w:val="single" w:color="9CA0B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  <w:tblStylePr w:type="neCell">
      <w:tblPr/>
      <w:tcPr>
        <w:tcBorders>
          <w:bottom w:val="single" w:color="9CA0BC" w:themeColor="accent1" w:themeTint="99" w:sz="4" w:space="0"/>
        </w:tcBorders>
      </w:tcPr>
    </w:tblStylePr>
    <w:tblStylePr w:type="nwCell">
      <w:tblPr/>
      <w:tcPr>
        <w:tcBorders>
          <w:bottom w:val="single" w:color="9CA0BC" w:themeColor="accent1" w:themeTint="99" w:sz="4" w:space="0"/>
        </w:tcBorders>
      </w:tcPr>
    </w:tblStylePr>
    <w:tblStylePr w:type="seCell">
      <w:tblPr/>
      <w:tcPr>
        <w:tcBorders>
          <w:top w:val="single" w:color="9CA0BC" w:themeColor="accent1" w:themeTint="99" w:sz="4" w:space="0"/>
        </w:tcBorders>
      </w:tcPr>
    </w:tblStylePr>
    <w:tblStylePr w:type="swCell">
      <w:tblPr/>
      <w:tcPr>
        <w:tcBorders>
          <w:top w:val="single" w:color="9CA0BC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1"/>
    <w:rsid w:val="00C53349"/>
    <w:rPr>
      <w:rFonts w:eastAsiaTheme="majorEastAsia" w:cstheme="majorBidi"/>
      <w:b/>
      <w:color w:val="5F658C" w:themeColor="accent1"/>
      <w:spacing w:val="4"/>
      <w:sz w:val="20"/>
      <w:szCs w:val="32"/>
    </w:rPr>
  </w:style>
  <w:style w:type="character" w:styleId="Heading2Char" w:customStyle="1">
    <w:name w:val="Heading 2 Char"/>
    <w:basedOn w:val="DefaultParagraphFont"/>
    <w:link w:val="Heading2"/>
    <w:uiPriority w:val="2"/>
    <w:rsid w:val="00C53349"/>
    <w:rPr>
      <w:rFonts w:eastAsiaTheme="majorEastAsia" w:cstheme="majorBidi"/>
      <w:b/>
      <w:color w:val="5F658C" w:themeColor="accent1"/>
      <w:spacing w:val="4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53349"/>
    <w:rPr>
      <w:rFonts w:asciiTheme="majorHAnsi" w:hAnsiTheme="majorHAnsi" w:eastAsiaTheme="majorEastAsia" w:cstheme="majorBidi"/>
      <w:color w:val="2F3245" w:themeColor="accent1" w:themeShade="7F"/>
      <w:spacing w:val="4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53349"/>
    <w:rPr>
      <w:rFonts w:asciiTheme="majorHAnsi" w:hAnsiTheme="majorHAnsi" w:eastAsiaTheme="majorEastAsia" w:cstheme="majorBidi"/>
      <w:i/>
      <w:iCs/>
      <w:color w:val="474B68" w:themeColor="accent1" w:themeShade="BF"/>
      <w:spacing w:val="4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3349"/>
    <w:rPr>
      <w:rFonts w:asciiTheme="majorHAnsi" w:hAnsiTheme="majorHAnsi" w:eastAsiaTheme="majorEastAsia" w:cstheme="majorBidi"/>
      <w:color w:val="474B68" w:themeColor="accent1" w:themeShade="BF"/>
      <w:spacing w:val="4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3349"/>
    <w:rPr>
      <w:rFonts w:asciiTheme="majorHAnsi" w:hAnsiTheme="majorHAnsi" w:eastAsiaTheme="majorEastAsia" w:cstheme="majorBidi"/>
      <w:color w:val="2F3245" w:themeColor="accent1" w:themeShade="7F"/>
      <w:spacing w:val="4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3349"/>
    <w:rPr>
      <w:rFonts w:asciiTheme="majorHAnsi" w:hAnsiTheme="majorHAnsi" w:eastAsiaTheme="majorEastAsia" w:cstheme="majorBidi"/>
      <w:i/>
      <w:iCs/>
      <w:color w:val="2F3245" w:themeColor="accent1" w:themeShade="7F"/>
      <w:spacing w:val="4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3349"/>
    <w:rPr>
      <w:rFonts w:asciiTheme="majorHAnsi" w:hAnsiTheme="majorHAnsi" w:eastAsiaTheme="majorEastAsia" w:cstheme="majorBidi"/>
      <w:color w:val="272727" w:themeColor="text1" w:themeTint="D8"/>
      <w:spacing w:val="4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3349"/>
    <w:rPr>
      <w:rFonts w:asciiTheme="majorHAnsi" w:hAnsiTheme="majorHAnsi" w:eastAsiaTheme="majorEastAsia" w:cstheme="majorBidi"/>
      <w:i/>
      <w:iCs/>
      <w:color w:val="272727" w:themeColor="text1" w:themeTint="D8"/>
      <w:spacing w:val="4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793325"/>
  </w:style>
  <w:style w:type="paragraph" w:styleId="HTMLAddress">
    <w:name w:val="HTML Address"/>
    <w:basedOn w:val="Normal"/>
    <w:link w:val="HTMLAddressChar"/>
    <w:uiPriority w:val="99"/>
    <w:semiHidden/>
    <w:rsid w:val="00793325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53349"/>
    <w:rPr>
      <w:i/>
      <w:iCs/>
      <w:color w:val="404040" w:themeColor="text1" w:themeTint="BF"/>
      <w:spacing w:val="4"/>
      <w:sz w:val="20"/>
    </w:rPr>
  </w:style>
  <w:style w:type="character" w:styleId="HTMLCite">
    <w:name w:val="HTML Cite"/>
    <w:basedOn w:val="DefaultParagraphFont"/>
    <w:uiPriority w:val="99"/>
    <w:semiHidden/>
    <w:rsid w:val="00793325"/>
    <w:rPr>
      <w:i/>
      <w:iCs/>
    </w:rPr>
  </w:style>
  <w:style w:type="character" w:styleId="HTMLCode">
    <w:name w:val="HTML Code"/>
    <w:basedOn w:val="DefaultParagraphFont"/>
    <w:uiPriority w:val="99"/>
    <w:semiHidden/>
    <w:rsid w:val="007933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793325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79332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93325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53349"/>
    <w:rPr>
      <w:rFonts w:ascii="Consolas" w:hAnsi="Consolas"/>
      <w:color w:val="404040" w:themeColor="text1" w:themeTint="BF"/>
      <w:spacing w:val="4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7933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7933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793325"/>
    <w:rPr>
      <w:i/>
      <w:iCs/>
    </w:rPr>
  </w:style>
  <w:style w:type="character" w:styleId="Hyperlink">
    <w:name w:val="Hyperlink"/>
    <w:basedOn w:val="DefaultParagraphFont"/>
    <w:uiPriority w:val="99"/>
    <w:semiHidden/>
    <w:rsid w:val="00793325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793325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93325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93325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793325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793325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793325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793325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793325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793325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793325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41E2E"/>
    <w:rPr>
      <w:i/>
      <w:iCs/>
      <w:color w:val="474B6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41E2E"/>
    <w:pPr>
      <w:pBdr>
        <w:top w:val="single" w:color="474B68" w:themeColor="accent1" w:themeShade="BF" w:sz="4" w:space="10"/>
        <w:bottom w:val="single" w:color="474B68" w:themeColor="accent1" w:themeShade="BF" w:sz="4" w:space="10"/>
      </w:pBdr>
      <w:spacing w:before="360" w:after="360"/>
      <w:jc w:val="center"/>
    </w:pPr>
    <w:rPr>
      <w:i/>
      <w:iCs/>
      <w:color w:val="474B6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53349"/>
    <w:rPr>
      <w:i/>
      <w:iCs/>
      <w:color w:val="474B68" w:themeColor="accent1" w:themeShade="BF"/>
      <w:spacing w:val="4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441E2E"/>
    <w:rPr>
      <w:b/>
      <w:bCs/>
      <w:caps w:val="0"/>
      <w:smallCaps/>
      <w:color w:val="474B6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5F658C" w:themeColor="accent1" w:sz="8" w:space="0"/>
        <w:left w:val="single" w:color="5F658C" w:themeColor="accent1" w:sz="8" w:space="0"/>
        <w:bottom w:val="single" w:color="5F658C" w:themeColor="accent1" w:sz="8" w:space="0"/>
        <w:right w:val="single" w:color="5F658C" w:themeColor="accent1" w:sz="8" w:space="0"/>
        <w:insideH w:val="single" w:color="5F658C" w:themeColor="accent1" w:sz="8" w:space="0"/>
        <w:insideV w:val="single" w:color="5F658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658C" w:themeColor="accent1" w:sz="8" w:space="0"/>
          <w:left w:val="single" w:color="5F658C" w:themeColor="accent1" w:sz="8" w:space="0"/>
          <w:bottom w:val="single" w:color="5F658C" w:themeColor="accent1" w:sz="18" w:space="0"/>
          <w:right w:val="single" w:color="5F658C" w:themeColor="accent1" w:sz="8" w:space="0"/>
          <w:insideH w:val="nil"/>
          <w:insideV w:val="single" w:color="5F658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658C" w:themeColor="accent1" w:sz="6" w:space="0"/>
          <w:left w:val="single" w:color="5F658C" w:themeColor="accent1" w:sz="8" w:space="0"/>
          <w:bottom w:val="single" w:color="5F658C" w:themeColor="accent1" w:sz="8" w:space="0"/>
          <w:right w:val="single" w:color="5F658C" w:themeColor="accent1" w:sz="8" w:space="0"/>
          <w:insideH w:val="nil"/>
          <w:insideV w:val="single" w:color="5F658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658C" w:themeColor="accent1" w:sz="8" w:space="0"/>
          <w:left w:val="single" w:color="5F658C" w:themeColor="accent1" w:sz="8" w:space="0"/>
          <w:bottom w:val="single" w:color="5F658C" w:themeColor="accent1" w:sz="8" w:space="0"/>
          <w:right w:val="single" w:color="5F658C" w:themeColor="accent1" w:sz="8" w:space="0"/>
        </w:tcBorders>
      </w:tcPr>
    </w:tblStylePr>
    <w:tblStylePr w:type="band1Vert">
      <w:tblPr/>
      <w:tcPr>
        <w:tcBorders>
          <w:top w:val="single" w:color="5F658C" w:themeColor="accent1" w:sz="8" w:space="0"/>
          <w:left w:val="single" w:color="5F658C" w:themeColor="accent1" w:sz="8" w:space="0"/>
          <w:bottom w:val="single" w:color="5F658C" w:themeColor="accent1" w:sz="8" w:space="0"/>
          <w:right w:val="single" w:color="5F658C" w:themeColor="accent1" w:sz="8" w:space="0"/>
        </w:tcBorders>
        <w:shd w:val="clear" w:color="auto" w:fill="D6D8E3" w:themeFill="accent1" w:themeFillTint="3F"/>
      </w:tcPr>
    </w:tblStylePr>
    <w:tblStylePr w:type="band1Horz">
      <w:tblPr/>
      <w:tcPr>
        <w:tcBorders>
          <w:top w:val="single" w:color="5F658C" w:themeColor="accent1" w:sz="8" w:space="0"/>
          <w:left w:val="single" w:color="5F658C" w:themeColor="accent1" w:sz="8" w:space="0"/>
          <w:bottom w:val="single" w:color="5F658C" w:themeColor="accent1" w:sz="8" w:space="0"/>
          <w:right w:val="single" w:color="5F658C" w:themeColor="accent1" w:sz="8" w:space="0"/>
          <w:insideV w:val="single" w:color="5F658C" w:themeColor="accent1" w:sz="8" w:space="0"/>
        </w:tcBorders>
        <w:shd w:val="clear" w:color="auto" w:fill="D6D8E3" w:themeFill="accent1" w:themeFillTint="3F"/>
      </w:tcPr>
    </w:tblStylePr>
    <w:tblStylePr w:type="band2Horz">
      <w:tblPr/>
      <w:tcPr>
        <w:tcBorders>
          <w:top w:val="single" w:color="5F658C" w:themeColor="accent1" w:sz="8" w:space="0"/>
          <w:left w:val="single" w:color="5F658C" w:themeColor="accent1" w:sz="8" w:space="0"/>
          <w:bottom w:val="single" w:color="5F658C" w:themeColor="accent1" w:sz="8" w:space="0"/>
          <w:right w:val="single" w:color="5F658C" w:themeColor="accent1" w:sz="8" w:space="0"/>
          <w:insideV w:val="single" w:color="5F658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5F658C" w:themeColor="accent1" w:sz="8" w:space="0"/>
        <w:left w:val="single" w:color="5F658C" w:themeColor="accent1" w:sz="8" w:space="0"/>
        <w:bottom w:val="single" w:color="5F658C" w:themeColor="accent1" w:sz="8" w:space="0"/>
        <w:right w:val="single" w:color="5F658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65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658C" w:themeColor="accent1" w:sz="6" w:space="0"/>
          <w:left w:val="single" w:color="5F658C" w:themeColor="accent1" w:sz="8" w:space="0"/>
          <w:bottom w:val="single" w:color="5F658C" w:themeColor="accent1" w:sz="8" w:space="0"/>
          <w:right w:val="single" w:color="5F658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658C" w:themeColor="accent1" w:sz="8" w:space="0"/>
          <w:left w:val="single" w:color="5F658C" w:themeColor="accent1" w:sz="8" w:space="0"/>
          <w:bottom w:val="single" w:color="5F658C" w:themeColor="accent1" w:sz="8" w:space="0"/>
          <w:right w:val="single" w:color="5F658C" w:themeColor="accent1" w:sz="8" w:space="0"/>
        </w:tcBorders>
      </w:tcPr>
    </w:tblStylePr>
    <w:tblStylePr w:type="band1Horz">
      <w:tblPr/>
      <w:tcPr>
        <w:tcBorders>
          <w:top w:val="single" w:color="5F658C" w:themeColor="accent1" w:sz="8" w:space="0"/>
          <w:left w:val="single" w:color="5F658C" w:themeColor="accent1" w:sz="8" w:space="0"/>
          <w:bottom w:val="single" w:color="5F658C" w:themeColor="accent1" w:sz="8" w:space="0"/>
          <w:right w:val="single" w:color="5F658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93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  <w:tblBorders>
        <w:top w:val="single" w:color="5F658C" w:themeColor="accent1" w:sz="8" w:space="0"/>
        <w:bottom w:val="single" w:color="5F658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658C" w:themeColor="accent1" w:sz="8" w:space="0"/>
          <w:left w:val="nil"/>
          <w:bottom w:val="single" w:color="5F658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658C" w:themeColor="accent1" w:sz="8" w:space="0"/>
          <w:left w:val="nil"/>
          <w:bottom w:val="single" w:color="5F658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8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8E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793325"/>
  </w:style>
  <w:style w:type="paragraph" w:styleId="List">
    <w:name w:val="List"/>
    <w:basedOn w:val="Normal"/>
    <w:uiPriority w:val="99"/>
    <w:semiHidden/>
    <w:rsid w:val="007933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7933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7933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7933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79332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79332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79332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79332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79332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79332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79332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79332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79332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79332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79332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79332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79332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79332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79332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79332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79332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A0BC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A0B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9CA0BC" w:themeColor="accent1" w:themeTint="99" w:sz="4" w:space="0"/>
        <w:bottom w:val="single" w:color="9CA0BC" w:themeColor="accent1" w:themeTint="99" w:sz="4" w:space="0"/>
        <w:insideH w:val="single" w:color="9CA0BC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5F658C" w:themeColor="accent1" w:sz="4" w:space="0"/>
        <w:left w:val="single" w:color="5F658C" w:themeColor="accent1" w:sz="4" w:space="0"/>
        <w:bottom w:val="single" w:color="5F658C" w:themeColor="accent1" w:sz="4" w:space="0"/>
        <w:right w:val="single" w:color="5F658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658C" w:themeFill="accent1"/>
      </w:tcPr>
    </w:tblStylePr>
    <w:tblStylePr w:type="lastRow">
      <w:rPr>
        <w:b/>
        <w:bCs/>
      </w:rPr>
      <w:tblPr/>
      <w:tcPr>
        <w:tcBorders>
          <w:top w:val="double" w:color="5F658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658C" w:themeColor="accent1" w:sz="4" w:space="0"/>
          <w:right w:val="single" w:color="5F658C" w:themeColor="accent1" w:sz="4" w:space="0"/>
        </w:tcBorders>
      </w:tcPr>
    </w:tblStylePr>
    <w:tblStylePr w:type="band1Horz">
      <w:tblPr/>
      <w:tcPr>
        <w:tcBorders>
          <w:top w:val="single" w:color="5F658C" w:themeColor="accent1" w:sz="4" w:space="0"/>
          <w:bottom w:val="single" w:color="5F658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658C" w:themeColor="accent1" w:sz="4" w:space="0"/>
          <w:left w:val="nil"/>
        </w:tcBorders>
      </w:tcPr>
    </w:tblStylePr>
    <w:tblStylePr w:type="swCell">
      <w:tblPr/>
      <w:tcPr>
        <w:tcBorders>
          <w:top w:val="double" w:color="5F658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9CA0BC" w:themeColor="accent1" w:themeTint="99" w:sz="4" w:space="0"/>
        <w:left w:val="single" w:color="9CA0BC" w:themeColor="accent1" w:themeTint="99" w:sz="4" w:space="0"/>
        <w:bottom w:val="single" w:color="9CA0BC" w:themeColor="accent1" w:themeTint="99" w:sz="4" w:space="0"/>
        <w:right w:val="single" w:color="9CA0BC" w:themeColor="accent1" w:themeTint="99" w:sz="4" w:space="0"/>
        <w:insideH w:val="single" w:color="9CA0B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658C" w:themeColor="accent1" w:sz="4" w:space="0"/>
          <w:left w:val="single" w:color="5F658C" w:themeColor="accent1" w:sz="4" w:space="0"/>
          <w:bottom w:val="single" w:color="5F658C" w:themeColor="accent1" w:sz="4" w:space="0"/>
          <w:right w:val="single" w:color="5F658C" w:themeColor="accent1" w:sz="4" w:space="0"/>
          <w:insideH w:val="nil"/>
        </w:tcBorders>
        <w:shd w:val="clear" w:color="auto" w:fill="5F658C" w:themeFill="accent1"/>
      </w:tcPr>
    </w:tblStylePr>
    <w:tblStylePr w:type="lastRow">
      <w:rPr>
        <w:b/>
        <w:bCs/>
      </w:rPr>
      <w:tblPr/>
      <w:tcPr>
        <w:tcBorders>
          <w:top w:val="double" w:color="9CA0B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F658C" w:themeColor="accent1" w:sz="24" w:space="0"/>
        <w:left w:val="single" w:color="5F658C" w:themeColor="accent1" w:sz="24" w:space="0"/>
        <w:bottom w:val="single" w:color="5F658C" w:themeColor="accent1" w:sz="24" w:space="0"/>
        <w:right w:val="single" w:color="5F658C" w:themeColor="accent1" w:sz="24" w:space="0"/>
      </w:tblBorders>
    </w:tblPr>
    <w:tcPr>
      <w:shd w:val="clear" w:color="auto" w:fill="5F658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  <w:tblBorders>
        <w:top w:val="single" w:color="5F658C" w:themeColor="accent1" w:sz="4" w:space="0"/>
        <w:bottom w:val="single" w:color="5F658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F658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F658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658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658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658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658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793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53349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8489AB" w:themeColor="accent1" w:themeTint="BF" w:sz="8" w:space="0"/>
        <w:left w:val="single" w:color="8489AB" w:themeColor="accent1" w:themeTint="BF" w:sz="8" w:space="0"/>
        <w:bottom w:val="single" w:color="8489AB" w:themeColor="accent1" w:themeTint="BF" w:sz="8" w:space="0"/>
        <w:right w:val="single" w:color="8489AB" w:themeColor="accent1" w:themeTint="BF" w:sz="8" w:space="0"/>
        <w:insideH w:val="single" w:color="8489AB" w:themeColor="accent1" w:themeTint="BF" w:sz="8" w:space="0"/>
        <w:insideV w:val="single" w:color="8489AB" w:themeColor="accent1" w:themeTint="BF" w:sz="8" w:space="0"/>
      </w:tblBorders>
    </w:tblPr>
    <w:tcPr>
      <w:shd w:val="clear" w:color="auto" w:fill="D6D8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89A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0C7" w:themeFill="accent1" w:themeFillTint="7F"/>
      </w:tcPr>
    </w:tblStylePr>
    <w:tblStylePr w:type="band1Horz">
      <w:tblPr/>
      <w:tcPr>
        <w:shd w:val="clear" w:color="auto" w:fill="ADB0C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658C" w:themeColor="accent1" w:sz="8" w:space="0"/>
        <w:left w:val="single" w:color="5F658C" w:themeColor="accent1" w:sz="8" w:space="0"/>
        <w:bottom w:val="single" w:color="5F658C" w:themeColor="accent1" w:sz="8" w:space="0"/>
        <w:right w:val="single" w:color="5F658C" w:themeColor="accent1" w:sz="8" w:space="0"/>
        <w:insideH w:val="single" w:color="5F658C" w:themeColor="accent1" w:sz="8" w:space="0"/>
        <w:insideV w:val="single" w:color="5F658C" w:themeColor="accent1" w:sz="8" w:space="0"/>
      </w:tblBorders>
    </w:tblPr>
    <w:tcPr>
      <w:shd w:val="clear" w:color="auto" w:fill="D6D8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EF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FE8" w:themeFill="accent1" w:themeFillTint="33"/>
      </w:tcPr>
    </w:tblStylePr>
    <w:tblStylePr w:type="band1Vert">
      <w:tblPr/>
      <w:tcPr>
        <w:shd w:val="clear" w:color="auto" w:fill="ADB0C7" w:themeFill="accent1" w:themeFillTint="7F"/>
      </w:tcPr>
    </w:tblStylePr>
    <w:tblStylePr w:type="band1Horz">
      <w:tblPr/>
      <w:tcPr>
        <w:tcBorders>
          <w:insideH w:val="single" w:color="5F658C" w:themeColor="accent1" w:sz="6" w:space="0"/>
          <w:insideV w:val="single" w:color="5F658C" w:themeColor="accent1" w:sz="6" w:space="0"/>
        </w:tcBorders>
        <w:shd w:val="clear" w:color="auto" w:fill="ADB0C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D8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658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658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658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658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B0C7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B0C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F658C" w:themeColor="accent1" w:sz="8" w:space="0"/>
        <w:bottom w:val="single" w:color="5F658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658C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5F658C" w:themeColor="accent1" w:sz="8" w:space="0"/>
          <w:bottom w:val="single" w:color="5F658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658C" w:themeColor="accent1" w:sz="8" w:space="0"/>
          <w:bottom w:val="single" w:color="5F658C" w:themeColor="accent1" w:sz="8" w:space="0"/>
        </w:tcBorders>
      </w:tcPr>
    </w:tblStylePr>
    <w:tblStylePr w:type="band1Vert">
      <w:tblPr/>
      <w:tcPr>
        <w:shd w:val="clear" w:color="auto" w:fill="D6D8E3" w:themeFill="accent1" w:themeFillTint="3F"/>
      </w:tcPr>
    </w:tblStylePr>
    <w:tblStylePr w:type="band1Horz">
      <w:tblPr/>
      <w:tcPr>
        <w:shd w:val="clear" w:color="auto" w:fill="D6D8E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658C" w:themeColor="accent1" w:sz="8" w:space="0"/>
        <w:left w:val="single" w:color="5F658C" w:themeColor="accent1" w:sz="8" w:space="0"/>
        <w:bottom w:val="single" w:color="5F658C" w:themeColor="accent1" w:sz="8" w:space="0"/>
        <w:right w:val="single" w:color="5F658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658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658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658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8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8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8489AB" w:themeColor="accent1" w:themeTint="BF" w:sz="8" w:space="0"/>
        <w:left w:val="single" w:color="8489AB" w:themeColor="accent1" w:themeTint="BF" w:sz="8" w:space="0"/>
        <w:bottom w:val="single" w:color="8489AB" w:themeColor="accent1" w:themeTint="BF" w:sz="8" w:space="0"/>
        <w:right w:val="single" w:color="8489AB" w:themeColor="accent1" w:themeTint="BF" w:sz="8" w:space="0"/>
        <w:insideH w:val="single" w:color="8489A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89AB" w:themeColor="accent1" w:themeTint="BF" w:sz="8" w:space="0"/>
          <w:left w:val="single" w:color="8489AB" w:themeColor="accent1" w:themeTint="BF" w:sz="8" w:space="0"/>
          <w:bottom w:val="single" w:color="8489AB" w:themeColor="accent1" w:themeTint="BF" w:sz="8" w:space="0"/>
          <w:right w:val="single" w:color="8489AB" w:themeColor="accent1" w:themeTint="BF" w:sz="8" w:space="0"/>
          <w:insideH w:val="nil"/>
          <w:insideV w:val="nil"/>
        </w:tcBorders>
        <w:shd w:val="clear" w:color="auto" w:fill="5F65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89AB" w:themeColor="accent1" w:themeTint="BF" w:sz="6" w:space="0"/>
          <w:left w:val="single" w:color="8489AB" w:themeColor="accent1" w:themeTint="BF" w:sz="8" w:space="0"/>
          <w:bottom w:val="single" w:color="8489AB" w:themeColor="accent1" w:themeTint="BF" w:sz="8" w:space="0"/>
          <w:right w:val="single" w:color="8489A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8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8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658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5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658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793325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C53349"/>
    <w:rPr>
      <w:rFonts w:asciiTheme="majorHAnsi" w:hAnsiTheme="majorHAnsi" w:eastAsiaTheme="majorEastAsia" w:cstheme="majorBidi"/>
      <w:color w:val="404040" w:themeColor="text1" w:themeTint="BF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793325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rsid w:val="0079332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7933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93325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53349"/>
    <w:rPr>
      <w:color w:val="404040" w:themeColor="text1" w:themeTint="BF"/>
      <w:spacing w:val="4"/>
      <w:sz w:val="20"/>
    </w:rPr>
  </w:style>
  <w:style w:type="character" w:styleId="PageNumber">
    <w:name w:val="page number"/>
    <w:basedOn w:val="DefaultParagraphFont"/>
    <w:uiPriority w:val="99"/>
    <w:semiHidden/>
    <w:rsid w:val="00793325"/>
  </w:style>
  <w:style w:type="table" w:styleId="PlainTable1">
    <w:name w:val="Plain Table 1"/>
    <w:basedOn w:val="TableNormal"/>
    <w:uiPriority w:val="41"/>
    <w:rsid w:val="0079332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332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793325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53349"/>
    <w:rPr>
      <w:rFonts w:ascii="Consolas" w:hAnsi="Consolas"/>
      <w:color w:val="404040" w:themeColor="text1" w:themeTint="BF"/>
      <w:spacing w:val="4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41E2E"/>
    <w:pPr>
      <w:spacing w:before="200" w:after="160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53349"/>
    <w:rPr>
      <w:i/>
      <w:iCs/>
      <w:color w:val="404040" w:themeColor="text1" w:themeTint="BF"/>
      <w:spacing w:val="4"/>
      <w:sz w:val="20"/>
    </w:rPr>
  </w:style>
  <w:style w:type="character" w:styleId="Strong">
    <w:name w:val="Strong"/>
    <w:basedOn w:val="DefaultParagraphFont"/>
    <w:uiPriority w:val="22"/>
    <w:semiHidden/>
    <w:qFormat/>
    <w:rsid w:val="00793325"/>
    <w:rPr>
      <w:b/>
      <w:bCs/>
    </w:rPr>
  </w:style>
  <w:style w:type="paragraph" w:styleId="Subtitle">
    <w:name w:val="Subtitle"/>
    <w:basedOn w:val="Normal"/>
    <w:link w:val="SubtitleChar"/>
    <w:uiPriority w:val="11"/>
    <w:semiHidden/>
    <w:qFormat/>
    <w:rsid w:val="00441E2E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C53349"/>
    <w:rPr>
      <w:rFonts w:eastAsiaTheme="minorEastAsia"/>
      <w:color w:val="5A5A5A" w:themeColor="text1" w:themeTint="A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793325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7933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933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933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93325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93325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93325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93325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93325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93325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93325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93325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933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93325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93325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93325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93325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93325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59"/>
    <w:rsid w:val="007933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793325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93325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93325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93325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9332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9332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93325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93325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93325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93325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93325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93325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9332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93325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93325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93325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93325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793325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793325"/>
  </w:style>
  <w:style w:type="table" w:styleId="TableProfessional">
    <w:name w:val="Table Professional"/>
    <w:basedOn w:val="TableNormal"/>
    <w:uiPriority w:val="99"/>
    <w:semiHidden/>
    <w:unhideWhenUsed/>
    <w:rsid w:val="00793325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93325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93325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9332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93325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93325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933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93325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93325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93325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link w:val="TitleChar"/>
    <w:qFormat/>
    <w:rsid w:val="008D228F"/>
    <w:pPr>
      <w:spacing w:line="240" w:lineRule="auto"/>
      <w:contextualSpacing/>
    </w:pPr>
    <w:rPr>
      <w:rFonts w:asciiTheme="majorHAnsi" w:hAnsiTheme="majorHAnsi" w:eastAsiaTheme="majorEastAsia" w:cstheme="majorBidi"/>
      <w:color w:val="5F658C" w:themeColor="accent1"/>
      <w:spacing w:val="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rsid w:val="00C53349"/>
    <w:rPr>
      <w:rFonts w:asciiTheme="majorHAnsi" w:hAnsiTheme="majorHAnsi" w:eastAsiaTheme="majorEastAsia" w:cstheme="majorBidi"/>
      <w:color w:val="5F658C" w:themeColor="accent1"/>
      <w:kern w:val="28"/>
      <w:sz w:val="96"/>
      <w:szCs w:val="56"/>
    </w:rPr>
  </w:style>
  <w:style w:type="paragraph" w:styleId="TOAHeading">
    <w:name w:val="toa heading"/>
    <w:basedOn w:val="Normal"/>
    <w:next w:val="Normal"/>
    <w:uiPriority w:val="99"/>
    <w:semiHidden/>
    <w:rsid w:val="00793325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7933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7933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7933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7933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7933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7933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7933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7933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79332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793325"/>
    <w:pPr>
      <w:outlineLvl w:val="9"/>
    </w:pPr>
  </w:style>
  <w:style w:type="paragraph" w:styleId="Header">
    <w:name w:val="header"/>
    <w:basedOn w:val="Normal"/>
    <w:link w:val="HeaderChar"/>
    <w:uiPriority w:val="99"/>
    <w:semiHidden/>
    <w:rsid w:val="00641783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41783"/>
    <w:rPr>
      <w:color w:val="404040" w:themeColor="text1" w:themeTint="BF"/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rsid w:val="00641783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41783"/>
    <w:rPr>
      <w:color w:val="404040" w:themeColor="text1" w:themeTint="BF"/>
      <w:spacing w:val="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header" Target="header.xml" Id="R3f483f1aaf9644a9" /><Relationship Type="http://schemas.openxmlformats.org/officeDocument/2006/relationships/header" Target="header2.xml" Id="Re0a25747346a4a6f" /><Relationship Type="http://schemas.openxmlformats.org/officeDocument/2006/relationships/footer" Target="footer.xml" Id="R04e86d43d6a2450d" /><Relationship Type="http://schemas.openxmlformats.org/officeDocument/2006/relationships/footer" Target="footer2.xml" Id="R2b332d4c86e74c6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ell\AppData\Roaming\Microsoft\Templates\Classic%20clea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FA56EF44234A2088FA3377C9CF2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4630C-AF41-40EB-9074-76A767E8507D}"/>
      </w:docPartPr>
      <w:docPartBody>
        <w:p w:rsidR="00000000" w:rsidRDefault="00000000">
          <w:pPr>
            <w:pStyle w:val="49FA56EF44234A2088FA3377C9CF233C"/>
          </w:pPr>
          <w:r w:rsidRPr="002734B0">
            <w:t>Contact Information</w:t>
          </w:r>
        </w:p>
      </w:docPartBody>
    </w:docPart>
    <w:docPart>
      <w:docPartPr>
        <w:name w:val="CC4988E7081E49C39A7B53E5C574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753D1-142A-4C6A-BFBC-4797AE758163}"/>
      </w:docPartPr>
      <w:docPartBody>
        <w:p w:rsidR="00000000" w:rsidRDefault="00000000">
          <w:pPr>
            <w:pStyle w:val="CC4988E7081E49C39A7B53E5C5746C13"/>
          </w:pPr>
          <w:r w:rsidRPr="00FD3190">
            <w:t>Dear Ayesha Khalique:</w:t>
          </w:r>
        </w:p>
      </w:docPartBody>
    </w:docPart>
    <w:docPart>
      <w:docPartPr>
        <w:name w:val="18AC13CC001D4863A718AA8B72787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49758-E896-47F2-832E-1DD66EE743EA}"/>
      </w:docPartPr>
      <w:docPartBody>
        <w:p w:rsidR="00000000" w:rsidRDefault="00000000" w:rsidP="00C53349">
          <w:r w:rsidRPr="004731A6">
            <w:t xml:space="preserve">I am currently researching positions in the field of Industry or job field and </w:t>
          </w:r>
          <w:r>
            <w:t xml:space="preserve">Flora Berggren </w:t>
          </w:r>
          <w:r w:rsidRPr="004731A6">
            <w:t>suggested that you would be an excellent source of information. I would like to learn more about the types of jobs available in this field and the skills required</w:t>
          </w:r>
          <w:r w:rsidRPr="004731A6">
            <w:t xml:space="preserve"> for them.</w:t>
          </w:r>
        </w:p>
        <w:p w:rsidR="00000000" w:rsidRDefault="00000000" w:rsidP="00C53349"/>
        <w:p w:rsidR="00000000" w:rsidRDefault="00000000" w:rsidP="00C53349">
          <w:r w:rsidRPr="004731A6">
            <w:t xml:space="preserve">As you will see from the enclosed resume, my education and work experience are </w:t>
          </w:r>
          <w:r>
            <w:t>relevant to</w:t>
          </w:r>
          <w:r w:rsidRPr="004731A6">
            <w:t xml:space="preserve"> </w:t>
          </w:r>
          <w:r>
            <w:t>the</w:t>
          </w:r>
          <w:r w:rsidRPr="004731A6">
            <w:t xml:space="preserve"> field. I hope to transfer the skills I have acquired over the years to a job in Industry or job field.</w:t>
          </w:r>
        </w:p>
        <w:p w:rsidR="00000000" w:rsidRPr="004731A6" w:rsidRDefault="00000000" w:rsidP="00C53349"/>
        <w:p w:rsidR="00000000" w:rsidRDefault="00000000">
          <w:pPr>
            <w:pStyle w:val="18AC13CC001D4863A718AA8B72787EF5"/>
          </w:pPr>
          <w:r w:rsidRPr="004731A6">
            <w:t xml:space="preserve">I hope that you can find 30 minutes to meet with me before the end of the month. I will contact you the week of </w:t>
          </w:r>
          <w:r>
            <w:t xml:space="preserve">June 1 </w:t>
          </w:r>
          <w:r w:rsidRPr="004731A6">
            <w:t xml:space="preserve">to set up an appointment. If you have questions, please contact me by phone at </w:t>
          </w:r>
          <w:r>
            <w:t xml:space="preserve">405-555-0155 </w:t>
          </w:r>
          <w:r w:rsidRPr="004731A6">
            <w:t xml:space="preserve">or by email at </w:t>
          </w:r>
          <w:r>
            <w:t>natasha@example.com</w:t>
          </w:r>
          <w:r w:rsidRPr="004731A6">
            <w:t>. I appreci</w:t>
          </w:r>
          <w:r w:rsidRPr="004731A6">
            <w:t>ate your time in considering my request.</w:t>
          </w:r>
        </w:p>
      </w:docPartBody>
    </w:docPart>
    <w:docPart>
      <w:docPartPr>
        <w:name w:val="A1F86D8947084860AF4F11DB885C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131B8-EC05-4052-8EB7-9E946CC7B139}"/>
      </w:docPartPr>
      <w:docPartBody>
        <w:p w:rsidR="00000000" w:rsidRDefault="00000000">
          <w:pPr>
            <w:pStyle w:val="A1F86D8947084860AF4F11DB885CB5CB"/>
          </w:pPr>
          <w:r w:rsidRPr="004731A6">
            <w:t>Sincerely</w:t>
          </w:r>
          <w:r w:rsidRPr="0047187D">
            <w:t>,</w:t>
          </w:r>
        </w:p>
      </w:docPartBody>
    </w:docPart>
    <w:docPart>
      <w:docPartPr>
        <w:name w:val="607D9CD4C43242E689236D8EDDBFD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C9A8D-775B-4136-92FC-52CAB3A681F5}"/>
      </w:docPartPr>
      <w:docPartBody>
        <w:p w:rsidR="00000000" w:rsidRDefault="00000000">
          <w:pPr>
            <w:pStyle w:val="607D9CD4C43242E689236D8EDDBFD396"/>
          </w:pPr>
          <w:r>
            <w:t>Natasha Jones</w:t>
          </w:r>
        </w:p>
      </w:docPartBody>
    </w:docPart>
    <w:docPart>
      <w:docPartPr>
        <w:name w:val="E04B43624BBB4C3C84754B0611B2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7A33D-43B0-40FB-9CBE-94C4CBA12601}"/>
      </w:docPartPr>
      <w:docPartBody>
        <w:p w:rsidR="00000000" w:rsidRDefault="00000000">
          <w:pPr>
            <w:pStyle w:val="E04B43624BBB4C3C84754B0611B23F17"/>
          </w:pPr>
          <w:r w:rsidRPr="00D07947">
            <w:t>Enclosure</w:t>
          </w:r>
        </w:p>
      </w:docPartBody>
    </w:docPart>
    <w:docPart>
      <w:docPartPr>
        <w:name w:val="40B053006A72406D9F0D8FBC021A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FBD7-BC76-414F-A42D-D75E61128AD8}"/>
      </w:docPartPr>
      <w:docPartBody>
        <w:p w:rsidR="00000000" w:rsidRDefault="00000000">
          <w:pPr>
            <w:pStyle w:val="40B053006A72406D9F0D8FBC021AD48A"/>
          </w:pPr>
          <w:r w:rsidRPr="00BF4F27">
            <w:t>Ayesha Khalique</w:t>
          </w:r>
        </w:p>
      </w:docPartBody>
    </w:docPart>
    <w:docPart>
      <w:docPartPr>
        <w:name w:val="C2B013E62C8D426686A0AB066B5EF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F3A1D-31B1-4EF4-A301-06AF593CB5C9}"/>
      </w:docPartPr>
      <w:docPartBody>
        <w:p w:rsidR="00000000" w:rsidRDefault="00000000">
          <w:pPr>
            <w:pStyle w:val="C2B013E62C8D426686A0AB066B5EF9DD"/>
          </w:pPr>
          <w:r w:rsidRPr="0047187D">
            <w:t>Hiring Manager</w:t>
          </w:r>
        </w:p>
      </w:docPartBody>
    </w:docPart>
    <w:docPart>
      <w:docPartPr>
        <w:name w:val="63A58C15D5BE442EA01D6E70059E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9F017-42CE-40F1-991C-7D45D208D04F}"/>
      </w:docPartPr>
      <w:docPartBody>
        <w:p w:rsidR="00000000" w:rsidRDefault="00000000">
          <w:pPr>
            <w:pStyle w:val="63A58C15D5BE442EA01D6E70059EED6C"/>
          </w:pPr>
          <w:r w:rsidRPr="0047187D">
            <w:t>Trey Research</w:t>
          </w:r>
        </w:p>
      </w:docPartBody>
    </w:docPart>
    <w:docPart>
      <w:docPartPr>
        <w:name w:val="FCDB1882EBF74885B9DFE0E7C9824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56297-E1AD-4854-88BF-BB59203A6158}"/>
      </w:docPartPr>
      <w:docPartBody>
        <w:p w:rsidR="00000000" w:rsidRDefault="00000000">
          <w:pPr>
            <w:pStyle w:val="FCDB1882EBF74885B9DFE0E7C9824C87"/>
          </w:pPr>
          <w:r w:rsidRPr="0047187D">
            <w:t>89 Pacific Ave</w:t>
          </w:r>
        </w:p>
      </w:docPartBody>
    </w:docPart>
    <w:docPart>
      <w:docPartPr>
        <w:name w:val="213EA4D65ECC4507A8BE5EF99604F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06F25-23F7-4A0E-9C45-75F0FF66F2F7}"/>
      </w:docPartPr>
      <w:docPartBody>
        <w:p w:rsidR="00000000" w:rsidRDefault="00000000">
          <w:pPr>
            <w:pStyle w:val="213EA4D65ECC4507A8BE5EF99604F4C9"/>
          </w:pPr>
          <w:r w:rsidRPr="0047187D">
            <w:t>San Francisco</w:t>
          </w:r>
          <w:r>
            <w:t>,</w:t>
          </w:r>
          <w:r w:rsidRPr="0047187D">
            <w:t xml:space="preserve"> CA 65432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0B"/>
    <w:rsid w:val="00A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4672AB3F141DCAFA0D7E65D494421">
    <w:name w:val="3214672AB3F141DCAFA0D7E65D494421"/>
  </w:style>
  <w:style w:type="paragraph" w:customStyle="1" w:styleId="49FA56EF44234A2088FA3377C9CF233C">
    <w:name w:val="49FA56EF44234A2088FA3377C9CF233C"/>
  </w:style>
  <w:style w:type="paragraph" w:customStyle="1" w:styleId="6F0BB02941F74DA5909A5A6BC02D6964">
    <w:name w:val="6F0BB02941F74DA5909A5A6BC02D6964"/>
  </w:style>
  <w:style w:type="paragraph" w:customStyle="1" w:styleId="B6E8AC95D16A4AD3B7F6773E2AD09FC8">
    <w:name w:val="B6E8AC95D16A4AD3B7F6773E2AD09FC8"/>
  </w:style>
  <w:style w:type="paragraph" w:customStyle="1" w:styleId="6F0C6A11626044F7A5C0DC2392709F64">
    <w:name w:val="6F0C6A11626044F7A5C0DC2392709F64"/>
  </w:style>
  <w:style w:type="paragraph" w:customStyle="1" w:styleId="CC4988E7081E49C39A7B53E5C5746C13">
    <w:name w:val="CC4988E7081E49C39A7B53E5C5746C13"/>
  </w:style>
  <w:style w:type="paragraph" w:customStyle="1" w:styleId="18AC13CC001D4863A718AA8B72787EF5">
    <w:name w:val="18AC13CC001D4863A718AA8B72787EF5"/>
  </w:style>
  <w:style w:type="paragraph" w:customStyle="1" w:styleId="A1F86D8947084860AF4F11DB885CB5CB">
    <w:name w:val="A1F86D8947084860AF4F11DB885CB5CB"/>
  </w:style>
  <w:style w:type="paragraph" w:customStyle="1" w:styleId="607D9CD4C43242E689236D8EDDBFD396">
    <w:name w:val="607D9CD4C43242E689236D8EDDBFD396"/>
  </w:style>
  <w:style w:type="paragraph" w:customStyle="1" w:styleId="E04B43624BBB4C3C84754B0611B23F17">
    <w:name w:val="E04B43624BBB4C3C84754B0611B23F17"/>
  </w:style>
  <w:style w:type="paragraph" w:customStyle="1" w:styleId="40B053006A72406D9F0D8FBC021AD48A">
    <w:name w:val="40B053006A72406D9F0D8FBC021AD48A"/>
  </w:style>
  <w:style w:type="paragraph" w:customStyle="1" w:styleId="C2B013E62C8D426686A0AB066B5EF9DD">
    <w:name w:val="C2B013E62C8D426686A0AB066B5EF9DD"/>
  </w:style>
  <w:style w:type="paragraph" w:customStyle="1" w:styleId="63A58C15D5BE442EA01D6E70059EED6C">
    <w:name w:val="63A58C15D5BE442EA01D6E70059EED6C"/>
  </w:style>
  <w:style w:type="paragraph" w:customStyle="1" w:styleId="FCDB1882EBF74885B9DFE0E7C9824C87">
    <w:name w:val="FCDB1882EBF74885B9DFE0E7C9824C87"/>
  </w:style>
  <w:style w:type="paragraph" w:customStyle="1" w:styleId="213EA4D65ECC4507A8BE5EF99604F4C9">
    <w:name w:val="213EA4D65ECC4507A8BE5EF99604F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5F658C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17">
      <a:majorFont>
        <a:latin typeface="Modern No. 20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F8B0C-AEC2-4E0E-A9D7-11EEAC699A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9D6380-B41E-44FD-8791-6357B5B8B29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D307A-883E-401E-9623-B2AE932047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00F264-CD7D-443D-B999-E76D62A0B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Classic clean cover letter.dotx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keywords/>
  <dc:description/>
  <lastModifiedBy>Ryan Jackson</lastModifiedBy>
  <revision>2</revision>
  <dcterms:created xsi:type="dcterms:W3CDTF">2023-10-16T13:53:00.0000000Z</dcterms:created>
  <dcterms:modified xsi:type="dcterms:W3CDTF">2024-01-15T23:03:07.4034594Z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